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F9E74" w14:textId="77777777" w:rsidR="0022217C" w:rsidRDefault="0022217C" w:rsidP="001E1F52">
      <w:pPr>
        <w:ind w:left="720" w:hanging="360"/>
        <w:jc w:val="center"/>
        <w:rPr>
          <w:sz w:val="32"/>
          <w:szCs w:val="32"/>
        </w:rPr>
      </w:pPr>
    </w:p>
    <w:p w14:paraId="777EAD5E" w14:textId="77777777" w:rsidR="0022217C" w:rsidRDefault="0022217C" w:rsidP="001E1F52">
      <w:pPr>
        <w:ind w:left="720" w:hanging="360"/>
        <w:jc w:val="center"/>
        <w:rPr>
          <w:sz w:val="32"/>
          <w:szCs w:val="32"/>
        </w:rPr>
      </w:pPr>
    </w:p>
    <w:p w14:paraId="51CDD832" w14:textId="77777777" w:rsidR="0022217C" w:rsidRDefault="0022217C" w:rsidP="001E1F52">
      <w:pPr>
        <w:ind w:left="720" w:hanging="360"/>
        <w:jc w:val="center"/>
        <w:rPr>
          <w:sz w:val="32"/>
          <w:szCs w:val="32"/>
        </w:rPr>
      </w:pPr>
    </w:p>
    <w:p w14:paraId="60EBE97A" w14:textId="77777777" w:rsidR="0022217C" w:rsidRDefault="0022217C" w:rsidP="001E1F52">
      <w:pPr>
        <w:ind w:left="720" w:hanging="360"/>
        <w:jc w:val="center"/>
        <w:rPr>
          <w:sz w:val="32"/>
          <w:szCs w:val="32"/>
        </w:rPr>
      </w:pPr>
    </w:p>
    <w:p w14:paraId="5568DC10" w14:textId="77777777" w:rsidR="0022217C" w:rsidRDefault="0022217C" w:rsidP="001E1F52">
      <w:pPr>
        <w:ind w:left="720" w:hanging="360"/>
        <w:jc w:val="center"/>
        <w:rPr>
          <w:sz w:val="32"/>
          <w:szCs w:val="32"/>
        </w:rPr>
      </w:pPr>
    </w:p>
    <w:p w14:paraId="07C78FFA" w14:textId="77777777" w:rsidR="0022217C" w:rsidRDefault="0022217C" w:rsidP="00682932">
      <w:pPr>
        <w:rPr>
          <w:sz w:val="32"/>
          <w:szCs w:val="32"/>
        </w:rPr>
      </w:pPr>
    </w:p>
    <w:p w14:paraId="0DEB1E20" w14:textId="77777777" w:rsidR="0022217C" w:rsidRDefault="0022217C" w:rsidP="001E1F52">
      <w:pPr>
        <w:ind w:left="720" w:hanging="360"/>
        <w:jc w:val="center"/>
        <w:rPr>
          <w:sz w:val="32"/>
          <w:szCs w:val="32"/>
        </w:rPr>
      </w:pPr>
    </w:p>
    <w:p w14:paraId="0FEF5CDD" w14:textId="77777777" w:rsidR="004721CF" w:rsidRPr="0010437B" w:rsidRDefault="001E1F52" w:rsidP="001E1F52">
      <w:pPr>
        <w:ind w:left="720" w:hanging="360"/>
        <w:jc w:val="center"/>
        <w:rPr>
          <w:b/>
          <w:bCs/>
          <w:sz w:val="56"/>
          <w:szCs w:val="56"/>
          <w:u w:val="single"/>
        </w:rPr>
      </w:pPr>
      <w:r w:rsidRPr="0010437B">
        <w:rPr>
          <w:b/>
          <w:bCs/>
          <w:sz w:val="56"/>
          <w:szCs w:val="56"/>
          <w:u w:val="single"/>
        </w:rPr>
        <w:t>Computer Vision</w:t>
      </w:r>
    </w:p>
    <w:p w14:paraId="6CCA3657" w14:textId="77777777" w:rsidR="001E1F52" w:rsidRPr="00D2321C" w:rsidRDefault="001E1F52" w:rsidP="001E1F52">
      <w:pPr>
        <w:ind w:left="720" w:hanging="360"/>
        <w:jc w:val="center"/>
        <w:rPr>
          <w:b/>
          <w:bCs/>
          <w:sz w:val="44"/>
          <w:szCs w:val="44"/>
        </w:rPr>
      </w:pPr>
      <w:r w:rsidRPr="00D2321C">
        <w:rPr>
          <w:b/>
          <w:bCs/>
          <w:sz w:val="44"/>
          <w:szCs w:val="44"/>
        </w:rPr>
        <w:t>CS – GY – 6643</w:t>
      </w:r>
    </w:p>
    <w:p w14:paraId="2493A051" w14:textId="77777777" w:rsidR="001E1F52" w:rsidRDefault="00D2321C" w:rsidP="001E1F52">
      <w:pPr>
        <w:ind w:left="720" w:hanging="360"/>
        <w:jc w:val="center"/>
        <w:rPr>
          <w:sz w:val="44"/>
          <w:szCs w:val="44"/>
        </w:rPr>
      </w:pPr>
      <w:r w:rsidRPr="00D2321C">
        <w:rPr>
          <w:sz w:val="44"/>
          <w:szCs w:val="44"/>
        </w:rPr>
        <w:t>Project</w:t>
      </w:r>
      <w:r w:rsidR="001E1F52" w:rsidRPr="00D2321C">
        <w:rPr>
          <w:sz w:val="44"/>
          <w:szCs w:val="44"/>
        </w:rPr>
        <w:t xml:space="preserve"> Report</w:t>
      </w:r>
    </w:p>
    <w:p w14:paraId="1BEDEAC9" w14:textId="778BF40F" w:rsidR="00932A10" w:rsidRDefault="00932A10" w:rsidP="00932A10">
      <w:pPr>
        <w:pStyle w:val="ListParagraph"/>
        <w:numPr>
          <w:ilvl w:val="0"/>
          <w:numId w:val="12"/>
        </w:numPr>
        <w:jc w:val="center"/>
        <w:rPr>
          <w:sz w:val="32"/>
          <w:szCs w:val="32"/>
        </w:rPr>
      </w:pPr>
      <w:r>
        <w:rPr>
          <w:sz w:val="32"/>
          <w:szCs w:val="32"/>
        </w:rPr>
        <w:t>Histogram Equalization</w:t>
      </w:r>
    </w:p>
    <w:p w14:paraId="6B251C9F" w14:textId="7C2F1096" w:rsidR="00932A10" w:rsidRDefault="00932A10" w:rsidP="00932A10">
      <w:pPr>
        <w:pStyle w:val="ListParagraph"/>
        <w:numPr>
          <w:ilvl w:val="0"/>
          <w:numId w:val="12"/>
        </w:numPr>
        <w:jc w:val="center"/>
        <w:rPr>
          <w:sz w:val="32"/>
          <w:szCs w:val="32"/>
        </w:rPr>
      </w:pPr>
      <w:r>
        <w:rPr>
          <w:sz w:val="32"/>
          <w:szCs w:val="32"/>
        </w:rPr>
        <w:t>Otsu Image Thresholding</w:t>
      </w:r>
    </w:p>
    <w:p w14:paraId="6BE19549" w14:textId="60494F4F" w:rsidR="00932A10" w:rsidRPr="00932A10" w:rsidRDefault="00932A10" w:rsidP="00932A10">
      <w:pPr>
        <w:pStyle w:val="ListParagraph"/>
        <w:numPr>
          <w:ilvl w:val="0"/>
          <w:numId w:val="12"/>
        </w:numPr>
        <w:jc w:val="center"/>
        <w:rPr>
          <w:sz w:val="32"/>
          <w:szCs w:val="32"/>
        </w:rPr>
      </w:pPr>
      <w:r>
        <w:rPr>
          <w:sz w:val="32"/>
          <w:szCs w:val="32"/>
        </w:rPr>
        <w:t>Creative Part</w:t>
      </w:r>
    </w:p>
    <w:p w14:paraId="4E7A0EE1" w14:textId="77777777" w:rsidR="001E1F52" w:rsidRPr="00D2321C" w:rsidRDefault="001E1F52" w:rsidP="001E1F52">
      <w:pPr>
        <w:ind w:left="720" w:hanging="360"/>
        <w:jc w:val="center"/>
        <w:rPr>
          <w:b/>
          <w:bCs/>
          <w:sz w:val="44"/>
          <w:szCs w:val="44"/>
        </w:rPr>
      </w:pPr>
      <w:r w:rsidRPr="00D2321C">
        <w:rPr>
          <w:b/>
          <w:bCs/>
          <w:sz w:val="44"/>
          <w:szCs w:val="44"/>
        </w:rPr>
        <w:t>Rhuthvik Dendukuri – rd3377</w:t>
      </w:r>
    </w:p>
    <w:p w14:paraId="3B99A435" w14:textId="77777777" w:rsidR="001E1F52" w:rsidRPr="00D2321C" w:rsidRDefault="001E1F52" w:rsidP="0022217C">
      <w:pPr>
        <w:ind w:left="720" w:hanging="360"/>
        <w:jc w:val="center"/>
        <w:rPr>
          <w:sz w:val="44"/>
          <w:szCs w:val="44"/>
        </w:rPr>
      </w:pPr>
      <w:r w:rsidRPr="00D2321C">
        <w:rPr>
          <w:sz w:val="44"/>
          <w:szCs w:val="44"/>
        </w:rPr>
        <w:t>2/</w:t>
      </w:r>
      <w:r w:rsidR="00D2321C" w:rsidRPr="00D2321C">
        <w:rPr>
          <w:sz w:val="44"/>
          <w:szCs w:val="44"/>
        </w:rPr>
        <w:t>23</w:t>
      </w:r>
      <w:r w:rsidRPr="00D2321C">
        <w:rPr>
          <w:sz w:val="44"/>
          <w:szCs w:val="44"/>
        </w:rPr>
        <w:t>/2024</w:t>
      </w:r>
    </w:p>
    <w:p w14:paraId="103D5043" w14:textId="77777777" w:rsidR="0022217C" w:rsidRDefault="0022217C" w:rsidP="001E1F52">
      <w:pPr>
        <w:ind w:left="720" w:hanging="360"/>
        <w:jc w:val="right"/>
        <w:rPr>
          <w:sz w:val="32"/>
          <w:szCs w:val="32"/>
        </w:rPr>
      </w:pPr>
    </w:p>
    <w:p w14:paraId="1B3CC700" w14:textId="77777777" w:rsidR="0022217C" w:rsidRDefault="0022217C" w:rsidP="001E1F52">
      <w:pPr>
        <w:ind w:left="720" w:hanging="360"/>
        <w:jc w:val="right"/>
        <w:rPr>
          <w:sz w:val="32"/>
          <w:szCs w:val="32"/>
        </w:rPr>
      </w:pPr>
    </w:p>
    <w:p w14:paraId="05AB085F" w14:textId="77777777" w:rsidR="0022217C" w:rsidRDefault="0022217C" w:rsidP="001E1F52">
      <w:pPr>
        <w:ind w:left="720" w:hanging="360"/>
        <w:jc w:val="right"/>
        <w:rPr>
          <w:sz w:val="32"/>
          <w:szCs w:val="32"/>
        </w:rPr>
      </w:pPr>
    </w:p>
    <w:p w14:paraId="0D6CCEED" w14:textId="77777777" w:rsidR="0022217C" w:rsidRDefault="0022217C" w:rsidP="001E1F52">
      <w:pPr>
        <w:ind w:left="720" w:hanging="360"/>
        <w:jc w:val="right"/>
        <w:rPr>
          <w:sz w:val="32"/>
          <w:szCs w:val="32"/>
        </w:rPr>
      </w:pPr>
    </w:p>
    <w:p w14:paraId="224B063C" w14:textId="77777777" w:rsidR="0022217C" w:rsidRPr="008827AB" w:rsidRDefault="0022217C" w:rsidP="008A46CE">
      <w:pPr>
        <w:rPr>
          <w:rFonts w:cs="Calibri"/>
          <w:shd w:val="clear" w:color="auto" w:fill="FFFFFF"/>
        </w:rPr>
      </w:pPr>
    </w:p>
    <w:p w14:paraId="333ADEC0" w14:textId="77777777" w:rsidR="0022217C" w:rsidRDefault="0022217C" w:rsidP="0022217C">
      <w:pPr>
        <w:ind w:left="720" w:hanging="360"/>
        <w:rPr>
          <w:sz w:val="32"/>
          <w:szCs w:val="32"/>
        </w:rPr>
      </w:pPr>
    </w:p>
    <w:p w14:paraId="74803301" w14:textId="77777777" w:rsidR="0082426E" w:rsidRDefault="0082426E" w:rsidP="0082426E">
      <w:pPr>
        <w:rPr>
          <w:rStyle w:val="fontstyle01"/>
        </w:rPr>
      </w:pPr>
    </w:p>
    <w:p w14:paraId="7531A399" w14:textId="77777777" w:rsidR="0082426E" w:rsidRDefault="0082426E" w:rsidP="0082426E">
      <w:pPr>
        <w:jc w:val="center"/>
        <w:rPr>
          <w:rStyle w:val="fontstyle01"/>
          <w:rFonts w:ascii="Calibri" w:hAnsi="Calibri" w:cs="Calibri"/>
          <w:sz w:val="44"/>
          <w:szCs w:val="44"/>
        </w:rPr>
      </w:pPr>
      <w:r>
        <w:rPr>
          <w:rStyle w:val="fontstyle01"/>
          <w:rFonts w:ascii="Calibri" w:hAnsi="Calibri" w:cs="Calibri"/>
          <w:sz w:val="44"/>
          <w:szCs w:val="44"/>
        </w:rPr>
        <w:lastRenderedPageBreak/>
        <w:t>Table of Contents</w:t>
      </w:r>
    </w:p>
    <w:p w14:paraId="0C5E16B4" w14:textId="77777777" w:rsidR="0082426E" w:rsidRDefault="0082426E" w:rsidP="0082426E">
      <w:pPr>
        <w:jc w:val="center"/>
        <w:rPr>
          <w:rStyle w:val="fontstyle01"/>
          <w:rFonts w:ascii="Calibri" w:hAnsi="Calibri" w:cs="Calibri"/>
          <w:sz w:val="44"/>
          <w:szCs w:val="44"/>
        </w:rPr>
      </w:pPr>
    </w:p>
    <w:tbl>
      <w:tblPr>
        <w:tblW w:w="9369" w:type="dxa"/>
        <w:tblLook w:val="04A0" w:firstRow="1" w:lastRow="0" w:firstColumn="1" w:lastColumn="0" w:noHBand="0" w:noVBand="1"/>
      </w:tblPr>
      <w:tblGrid>
        <w:gridCol w:w="7783"/>
        <w:gridCol w:w="1586"/>
      </w:tblGrid>
      <w:tr w:rsidR="00D2321C" w14:paraId="60A77F4B" w14:textId="77777777" w:rsidTr="00AC4DF1">
        <w:trPr>
          <w:trHeight w:val="490"/>
        </w:trPr>
        <w:tc>
          <w:tcPr>
            <w:tcW w:w="7783" w:type="dxa"/>
            <w:shd w:val="clear" w:color="auto" w:fill="auto"/>
            <w:vAlign w:val="center"/>
          </w:tcPr>
          <w:p w14:paraId="10999D15" w14:textId="77777777" w:rsidR="0082426E" w:rsidRDefault="0082426E" w:rsidP="008827AB">
            <w:pPr>
              <w:spacing w:after="0" w:line="240" w:lineRule="auto"/>
              <w:rPr>
                <w:rStyle w:val="fontstyle01"/>
                <w:rFonts w:ascii="Calibri" w:hAnsi="Calibri" w:cs="Calibri"/>
                <w:sz w:val="36"/>
                <w:szCs w:val="36"/>
              </w:rPr>
            </w:pPr>
            <w:r>
              <w:rPr>
                <w:rStyle w:val="fontstyle01"/>
                <w:rFonts w:ascii="Calibri" w:hAnsi="Calibri" w:cs="Calibri"/>
                <w:sz w:val="36"/>
                <w:szCs w:val="36"/>
              </w:rPr>
              <w:t>Contents</w:t>
            </w:r>
          </w:p>
        </w:tc>
        <w:tc>
          <w:tcPr>
            <w:tcW w:w="1586" w:type="dxa"/>
            <w:shd w:val="clear" w:color="auto" w:fill="auto"/>
            <w:vAlign w:val="center"/>
          </w:tcPr>
          <w:p w14:paraId="702BF01D" w14:textId="77777777" w:rsidR="0082426E" w:rsidRDefault="0082426E" w:rsidP="008827AB">
            <w:pPr>
              <w:spacing w:after="0" w:line="240" w:lineRule="auto"/>
              <w:rPr>
                <w:rStyle w:val="fontstyle01"/>
                <w:rFonts w:ascii="Calibri" w:hAnsi="Calibri" w:cs="Calibri"/>
                <w:sz w:val="36"/>
                <w:szCs w:val="36"/>
              </w:rPr>
            </w:pPr>
            <w:r>
              <w:rPr>
                <w:rStyle w:val="fontstyle01"/>
                <w:rFonts w:ascii="Calibri" w:hAnsi="Calibri" w:cs="Calibri"/>
                <w:sz w:val="36"/>
                <w:szCs w:val="36"/>
              </w:rPr>
              <w:t>Page No.</w:t>
            </w:r>
          </w:p>
        </w:tc>
      </w:tr>
      <w:tr w:rsidR="00D2321C" w14:paraId="7AC47FA1" w14:textId="77777777" w:rsidTr="00AC4DF1">
        <w:trPr>
          <w:trHeight w:val="490"/>
        </w:trPr>
        <w:tc>
          <w:tcPr>
            <w:tcW w:w="7783" w:type="dxa"/>
            <w:shd w:val="clear" w:color="auto" w:fill="auto"/>
            <w:vAlign w:val="center"/>
          </w:tcPr>
          <w:p w14:paraId="14CB5CB4" w14:textId="77777777" w:rsidR="0082426E" w:rsidRDefault="0082426E" w:rsidP="008827AB">
            <w:pPr>
              <w:spacing w:after="0" w:line="240" w:lineRule="auto"/>
              <w:rPr>
                <w:rStyle w:val="fontstyle01"/>
                <w:rFonts w:ascii="Calibri" w:hAnsi="Calibri" w:cs="Calibri"/>
                <w:sz w:val="28"/>
                <w:szCs w:val="28"/>
              </w:rPr>
            </w:pPr>
            <w:r>
              <w:rPr>
                <w:rStyle w:val="fontstyle01"/>
                <w:rFonts w:ascii="Calibri" w:hAnsi="Calibri" w:cs="Calibri"/>
                <w:sz w:val="28"/>
                <w:szCs w:val="28"/>
              </w:rPr>
              <w:t>A1) Histogram Equalization</w:t>
            </w:r>
          </w:p>
        </w:tc>
        <w:tc>
          <w:tcPr>
            <w:tcW w:w="1586" w:type="dxa"/>
            <w:shd w:val="clear" w:color="auto" w:fill="auto"/>
            <w:vAlign w:val="center"/>
          </w:tcPr>
          <w:p w14:paraId="58B033EA" w14:textId="527FADF5" w:rsidR="0082426E"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4</w:t>
            </w:r>
            <w:r w:rsidR="0082426E">
              <w:rPr>
                <w:rStyle w:val="fontstyle01"/>
                <w:rFonts w:ascii="Calibri" w:hAnsi="Calibri" w:cs="Calibri"/>
                <w:sz w:val="24"/>
                <w:szCs w:val="24"/>
              </w:rPr>
              <w:t xml:space="preserve"> - 9</w:t>
            </w:r>
          </w:p>
        </w:tc>
      </w:tr>
      <w:tr w:rsidR="00D2321C" w14:paraId="15AF61E4" w14:textId="77777777" w:rsidTr="00AC4DF1">
        <w:trPr>
          <w:trHeight w:val="541"/>
        </w:trPr>
        <w:tc>
          <w:tcPr>
            <w:tcW w:w="7783" w:type="dxa"/>
            <w:shd w:val="clear" w:color="auto" w:fill="auto"/>
            <w:vAlign w:val="center"/>
          </w:tcPr>
          <w:p w14:paraId="5F614BB5" w14:textId="77777777" w:rsidR="0082426E" w:rsidRDefault="00A62169" w:rsidP="00A62169">
            <w:pPr>
              <w:spacing w:after="0" w:line="240" w:lineRule="auto"/>
              <w:ind w:left="601"/>
              <w:jc w:val="center"/>
              <w:rPr>
                <w:rStyle w:val="fontstyle01"/>
                <w:rFonts w:ascii="Calibri" w:eastAsia="Times New Roman" w:hAnsi="Calibri" w:cs="Calibri"/>
                <w:bCs w:val="0"/>
              </w:rPr>
            </w:pPr>
            <w:r>
              <w:rPr>
                <w:rFonts w:cs="Calibri"/>
                <w:b/>
                <w:bCs/>
                <w:shd w:val="clear" w:color="auto" w:fill="FFFFFF"/>
              </w:rPr>
              <w:t>Include a brief introduction and description of how histogram equalization works</w:t>
            </w:r>
          </w:p>
        </w:tc>
        <w:tc>
          <w:tcPr>
            <w:tcW w:w="1586" w:type="dxa"/>
            <w:shd w:val="clear" w:color="auto" w:fill="auto"/>
            <w:vAlign w:val="center"/>
          </w:tcPr>
          <w:p w14:paraId="32A24149" w14:textId="75244284" w:rsidR="0082426E" w:rsidRDefault="00776AA1" w:rsidP="008827AB">
            <w:pPr>
              <w:spacing w:after="0" w:line="240" w:lineRule="auto"/>
              <w:jc w:val="center"/>
              <w:rPr>
                <w:rStyle w:val="fontstyle01"/>
                <w:rFonts w:ascii="Calibri" w:hAnsi="Calibri" w:cs="Calibri"/>
              </w:rPr>
            </w:pPr>
            <w:r>
              <w:rPr>
                <w:rStyle w:val="fontstyle01"/>
                <w:rFonts w:ascii="Calibri" w:hAnsi="Calibri" w:cs="Calibri"/>
              </w:rPr>
              <w:t>4</w:t>
            </w:r>
          </w:p>
        </w:tc>
      </w:tr>
      <w:tr w:rsidR="00D2321C" w14:paraId="5B6B4198" w14:textId="77777777" w:rsidTr="00AC4DF1">
        <w:trPr>
          <w:trHeight w:val="524"/>
        </w:trPr>
        <w:tc>
          <w:tcPr>
            <w:tcW w:w="7783" w:type="dxa"/>
            <w:shd w:val="clear" w:color="auto" w:fill="auto"/>
            <w:vAlign w:val="center"/>
          </w:tcPr>
          <w:p w14:paraId="044B2F8A" w14:textId="77777777" w:rsidR="0082426E" w:rsidRDefault="00A62169" w:rsidP="00A62169">
            <w:pPr>
              <w:pStyle w:val="ListParagraph"/>
              <w:ind w:left="0"/>
              <w:jc w:val="center"/>
              <w:rPr>
                <w:rStyle w:val="fontstyle01"/>
                <w:rFonts w:ascii="Calibri" w:hAnsi="Calibri" w:cs="Calibri"/>
                <w:color w:val="auto"/>
                <w:shd w:val="clear" w:color="auto" w:fill="FFFFFF"/>
              </w:rPr>
            </w:pPr>
            <w:r>
              <w:rPr>
                <w:rFonts w:cs="Calibri"/>
                <w:b/>
                <w:bCs/>
                <w:shd w:val="clear" w:color="auto" w:fill="FFFFFF"/>
              </w:rPr>
              <w:t>Show people.png before and after histogram equalization and the corresponding histograms (PDFs).</w:t>
            </w:r>
          </w:p>
        </w:tc>
        <w:tc>
          <w:tcPr>
            <w:tcW w:w="1586" w:type="dxa"/>
            <w:shd w:val="clear" w:color="auto" w:fill="auto"/>
            <w:vAlign w:val="center"/>
          </w:tcPr>
          <w:p w14:paraId="536B6E17" w14:textId="4D1A2A17" w:rsidR="0082426E" w:rsidRDefault="00776AA1" w:rsidP="008827AB">
            <w:pPr>
              <w:spacing w:after="0" w:line="240" w:lineRule="auto"/>
              <w:jc w:val="center"/>
              <w:rPr>
                <w:rStyle w:val="fontstyle01"/>
                <w:rFonts w:ascii="Calibri" w:hAnsi="Calibri" w:cs="Calibri"/>
              </w:rPr>
            </w:pPr>
            <w:r>
              <w:rPr>
                <w:rStyle w:val="fontstyle01"/>
                <w:rFonts w:ascii="Calibri" w:hAnsi="Calibri" w:cs="Calibri"/>
              </w:rPr>
              <w:t>5</w:t>
            </w:r>
          </w:p>
        </w:tc>
      </w:tr>
      <w:tr w:rsidR="00D2321C" w14:paraId="37D014F5" w14:textId="77777777" w:rsidTr="00AC4DF1">
        <w:trPr>
          <w:trHeight w:val="541"/>
        </w:trPr>
        <w:tc>
          <w:tcPr>
            <w:tcW w:w="7783" w:type="dxa"/>
            <w:shd w:val="clear" w:color="auto" w:fill="auto"/>
            <w:vAlign w:val="center"/>
          </w:tcPr>
          <w:p w14:paraId="3CC04ADF" w14:textId="77777777" w:rsidR="0082426E" w:rsidRDefault="00A62169" w:rsidP="00A62169">
            <w:pPr>
              <w:pStyle w:val="ListParagraph"/>
              <w:ind w:left="0"/>
              <w:jc w:val="center"/>
              <w:rPr>
                <w:rStyle w:val="fontstyle01"/>
                <w:rFonts w:ascii="Calibri" w:hAnsi="Calibri" w:cs="Calibri"/>
                <w:color w:val="auto"/>
              </w:rPr>
            </w:pPr>
            <w:r>
              <w:rPr>
                <w:rFonts w:cs="Calibri"/>
                <w:b/>
                <w:bCs/>
                <w:shd w:val="clear" w:color="auto" w:fill="FFFFFF"/>
              </w:rPr>
              <w:t>Discuss how the image and histogram have changed, and connect it back to your description.</w:t>
            </w:r>
          </w:p>
        </w:tc>
        <w:tc>
          <w:tcPr>
            <w:tcW w:w="1586" w:type="dxa"/>
            <w:shd w:val="clear" w:color="auto" w:fill="auto"/>
            <w:vAlign w:val="center"/>
          </w:tcPr>
          <w:p w14:paraId="38052102" w14:textId="0F419E65" w:rsidR="0082426E" w:rsidRDefault="00776AA1" w:rsidP="008827AB">
            <w:pPr>
              <w:spacing w:after="0" w:line="240" w:lineRule="auto"/>
              <w:jc w:val="center"/>
              <w:rPr>
                <w:rStyle w:val="fontstyle01"/>
                <w:rFonts w:ascii="Calibri" w:hAnsi="Calibri" w:cs="Calibri"/>
              </w:rPr>
            </w:pPr>
            <w:r>
              <w:rPr>
                <w:rStyle w:val="fontstyle01"/>
                <w:rFonts w:ascii="Calibri" w:hAnsi="Calibri" w:cs="Calibri"/>
              </w:rPr>
              <w:t>6</w:t>
            </w:r>
          </w:p>
        </w:tc>
      </w:tr>
      <w:tr w:rsidR="00D2321C" w14:paraId="22691DE5" w14:textId="77777777" w:rsidTr="00AC4DF1">
        <w:trPr>
          <w:trHeight w:val="490"/>
        </w:trPr>
        <w:tc>
          <w:tcPr>
            <w:tcW w:w="7783" w:type="dxa"/>
            <w:shd w:val="clear" w:color="auto" w:fill="auto"/>
            <w:vAlign w:val="center"/>
          </w:tcPr>
          <w:p w14:paraId="44C0BC91" w14:textId="77777777" w:rsidR="0082426E" w:rsidRDefault="00A62169" w:rsidP="00A62169">
            <w:pPr>
              <w:pStyle w:val="ListParagraph"/>
              <w:ind w:left="0"/>
              <w:jc w:val="center"/>
              <w:rPr>
                <w:rStyle w:val="fontstyle01"/>
                <w:rFonts w:ascii="Calibri" w:hAnsi="Calibri" w:cs="Calibri"/>
                <w:color w:val="auto"/>
              </w:rPr>
            </w:pPr>
            <w:r>
              <w:rPr>
                <w:rFonts w:cs="Calibri"/>
                <w:b/>
                <w:bCs/>
                <w:shd w:val="clear" w:color="auto" w:fill="FFFFFF"/>
              </w:rPr>
              <w:t>Show the cumulative distribution function before and after histogram equalization in a side-by-side figure. Describe what you see. Explain the shape of each CDF and relate it back to image contrast and intensity histogram shape.</w:t>
            </w:r>
          </w:p>
        </w:tc>
        <w:tc>
          <w:tcPr>
            <w:tcW w:w="1586" w:type="dxa"/>
            <w:shd w:val="clear" w:color="auto" w:fill="auto"/>
            <w:vAlign w:val="center"/>
          </w:tcPr>
          <w:p w14:paraId="310EDE0B" w14:textId="656C804A" w:rsidR="003D63E2" w:rsidRDefault="00776AA1" w:rsidP="008827AB">
            <w:pPr>
              <w:spacing w:after="0" w:line="240" w:lineRule="auto"/>
              <w:jc w:val="center"/>
              <w:rPr>
                <w:rStyle w:val="fontstyle01"/>
                <w:rFonts w:ascii="Calibri" w:hAnsi="Calibri" w:cs="Calibri"/>
              </w:rPr>
            </w:pPr>
            <w:r>
              <w:rPr>
                <w:rStyle w:val="fontstyle01"/>
                <w:rFonts w:ascii="Calibri" w:hAnsi="Calibri" w:cs="Calibri"/>
              </w:rPr>
              <w:t>6</w:t>
            </w:r>
          </w:p>
        </w:tc>
      </w:tr>
      <w:tr w:rsidR="003D63E2" w14:paraId="0192F34A" w14:textId="77777777" w:rsidTr="00AC4DF1">
        <w:trPr>
          <w:trHeight w:val="490"/>
        </w:trPr>
        <w:tc>
          <w:tcPr>
            <w:tcW w:w="7783" w:type="dxa"/>
            <w:shd w:val="clear" w:color="auto" w:fill="auto"/>
            <w:vAlign w:val="center"/>
          </w:tcPr>
          <w:p w14:paraId="35ACA220" w14:textId="77777777" w:rsidR="003D63E2" w:rsidRDefault="00A62169" w:rsidP="00A62169">
            <w:pPr>
              <w:pStyle w:val="ListParagraph"/>
              <w:ind w:left="0"/>
              <w:jc w:val="center"/>
              <w:rPr>
                <w:rFonts w:cs="Calibri"/>
                <w:b/>
                <w:bCs/>
              </w:rPr>
            </w:pPr>
            <w:r>
              <w:rPr>
                <w:rFonts w:cs="Calibri"/>
                <w:b/>
                <w:bCs/>
                <w:shd w:val="clear" w:color="auto" w:fill="FFFFFF"/>
              </w:rPr>
              <w:t>Reapply the histogram equalization procedure on the corrected image. Show and discuss the results.</w:t>
            </w:r>
          </w:p>
        </w:tc>
        <w:tc>
          <w:tcPr>
            <w:tcW w:w="1586" w:type="dxa"/>
            <w:shd w:val="clear" w:color="auto" w:fill="auto"/>
            <w:vAlign w:val="center"/>
          </w:tcPr>
          <w:p w14:paraId="3AD4677D" w14:textId="403357F6" w:rsidR="003D63E2" w:rsidRDefault="00776AA1" w:rsidP="008827AB">
            <w:pPr>
              <w:spacing w:after="0" w:line="240" w:lineRule="auto"/>
              <w:jc w:val="center"/>
              <w:rPr>
                <w:rStyle w:val="fontstyle01"/>
                <w:rFonts w:ascii="Calibri" w:hAnsi="Calibri" w:cs="Calibri"/>
              </w:rPr>
            </w:pPr>
            <w:r>
              <w:rPr>
                <w:rStyle w:val="fontstyle01"/>
                <w:rFonts w:ascii="Calibri" w:hAnsi="Calibri" w:cs="Calibri"/>
              </w:rPr>
              <w:t>8</w:t>
            </w:r>
          </w:p>
        </w:tc>
      </w:tr>
      <w:tr w:rsidR="003D63E2" w14:paraId="306C1550" w14:textId="77777777" w:rsidTr="00AC4DF1">
        <w:trPr>
          <w:trHeight w:val="490"/>
        </w:trPr>
        <w:tc>
          <w:tcPr>
            <w:tcW w:w="7783" w:type="dxa"/>
            <w:shd w:val="clear" w:color="auto" w:fill="auto"/>
            <w:vAlign w:val="center"/>
          </w:tcPr>
          <w:p w14:paraId="7D8C1F4B" w14:textId="77777777" w:rsidR="003D63E2" w:rsidRDefault="00A62169" w:rsidP="00A62169">
            <w:pPr>
              <w:pStyle w:val="ListParagraph"/>
              <w:ind w:left="0"/>
              <w:jc w:val="center"/>
              <w:rPr>
                <w:rFonts w:cs="Calibri"/>
                <w:b/>
                <w:bCs/>
              </w:rPr>
            </w:pPr>
            <w:r>
              <w:rPr>
                <w:rFonts w:cs="Calibri"/>
                <w:b/>
                <w:bCs/>
                <w:shd w:val="clear" w:color="auto" w:fill="FFFFFF"/>
              </w:rPr>
              <w:t>Apply histogram equalization to your own low contrast image (greyscale). Show and discuss the results.</w:t>
            </w:r>
          </w:p>
        </w:tc>
        <w:tc>
          <w:tcPr>
            <w:tcW w:w="1586" w:type="dxa"/>
            <w:shd w:val="clear" w:color="auto" w:fill="auto"/>
            <w:vAlign w:val="center"/>
          </w:tcPr>
          <w:p w14:paraId="0399700B" w14:textId="15C18DF7" w:rsidR="003D63E2" w:rsidRDefault="00776AA1" w:rsidP="008827AB">
            <w:pPr>
              <w:spacing w:after="0" w:line="240" w:lineRule="auto"/>
              <w:jc w:val="center"/>
              <w:rPr>
                <w:rStyle w:val="fontstyle01"/>
                <w:rFonts w:ascii="Calibri" w:hAnsi="Calibri" w:cs="Calibri"/>
              </w:rPr>
            </w:pPr>
            <w:r>
              <w:rPr>
                <w:rStyle w:val="fontstyle01"/>
                <w:rFonts w:ascii="Calibri" w:hAnsi="Calibri" w:cs="Calibri"/>
              </w:rPr>
              <w:t>9</w:t>
            </w:r>
          </w:p>
        </w:tc>
      </w:tr>
      <w:tr w:rsidR="00D2321C" w14:paraId="33847300" w14:textId="77777777" w:rsidTr="00AC4DF1">
        <w:trPr>
          <w:trHeight w:val="625"/>
        </w:trPr>
        <w:tc>
          <w:tcPr>
            <w:tcW w:w="7783" w:type="dxa"/>
            <w:shd w:val="clear" w:color="auto" w:fill="auto"/>
            <w:vAlign w:val="center"/>
          </w:tcPr>
          <w:p w14:paraId="3D7A6432" w14:textId="77777777" w:rsidR="0082426E" w:rsidRDefault="0082426E" w:rsidP="008827AB">
            <w:pPr>
              <w:spacing w:after="0" w:line="240" w:lineRule="auto"/>
              <w:rPr>
                <w:rStyle w:val="fontstyle01"/>
                <w:rFonts w:ascii="Calibri" w:hAnsi="Calibri" w:cs="Calibri"/>
              </w:rPr>
            </w:pPr>
            <w:r>
              <w:rPr>
                <w:rFonts w:cs="Calibri"/>
                <w:b/>
                <w:bCs/>
                <w:color w:val="000000"/>
                <w:sz w:val="28"/>
                <w:szCs w:val="28"/>
              </w:rPr>
              <w:t>A2) Otsu Image Thresholding</w:t>
            </w:r>
          </w:p>
        </w:tc>
        <w:tc>
          <w:tcPr>
            <w:tcW w:w="1586" w:type="dxa"/>
            <w:shd w:val="clear" w:color="auto" w:fill="auto"/>
            <w:vAlign w:val="center"/>
          </w:tcPr>
          <w:p w14:paraId="1B62AC9B" w14:textId="59358EB0" w:rsidR="0082426E" w:rsidRDefault="003D63E2"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w:t>
            </w:r>
            <w:r w:rsidR="00776AA1">
              <w:rPr>
                <w:rStyle w:val="fontstyle01"/>
                <w:rFonts w:ascii="Calibri" w:hAnsi="Calibri" w:cs="Calibri"/>
                <w:sz w:val="24"/>
                <w:szCs w:val="24"/>
              </w:rPr>
              <w:t>1</w:t>
            </w:r>
            <w:r w:rsidR="0082426E">
              <w:rPr>
                <w:rStyle w:val="fontstyle01"/>
                <w:rFonts w:ascii="Calibri" w:hAnsi="Calibri" w:cs="Calibri"/>
                <w:sz w:val="24"/>
                <w:szCs w:val="24"/>
              </w:rPr>
              <w:t xml:space="preserve"> - </w:t>
            </w:r>
            <w:r>
              <w:rPr>
                <w:rStyle w:val="fontstyle01"/>
                <w:rFonts w:ascii="Calibri" w:hAnsi="Calibri" w:cs="Calibri"/>
                <w:sz w:val="24"/>
                <w:szCs w:val="24"/>
              </w:rPr>
              <w:t>16</w:t>
            </w:r>
          </w:p>
        </w:tc>
      </w:tr>
      <w:tr w:rsidR="00D2321C" w14:paraId="7CBDDD76" w14:textId="77777777" w:rsidTr="00AC4DF1">
        <w:trPr>
          <w:trHeight w:val="541"/>
        </w:trPr>
        <w:tc>
          <w:tcPr>
            <w:tcW w:w="7783" w:type="dxa"/>
            <w:shd w:val="clear" w:color="auto" w:fill="auto"/>
            <w:vAlign w:val="center"/>
          </w:tcPr>
          <w:p w14:paraId="7B3CA5C8" w14:textId="77777777" w:rsidR="0082426E" w:rsidRDefault="0082426E" w:rsidP="008827AB">
            <w:pPr>
              <w:spacing w:after="0" w:line="240" w:lineRule="auto"/>
              <w:ind w:left="601"/>
              <w:rPr>
                <w:rFonts w:eastAsia="Times New Roman" w:cs="Calibri"/>
                <w:b/>
                <w:bCs/>
                <w:sz w:val="24"/>
                <w:szCs w:val="24"/>
              </w:rPr>
            </w:pPr>
            <w:r>
              <w:rPr>
                <w:rFonts w:eastAsia="Times New Roman" w:cs="Calibri"/>
                <w:b/>
                <w:bCs/>
                <w:sz w:val="24"/>
                <w:szCs w:val="24"/>
              </w:rPr>
              <w:t>b2_</w:t>
            </w:r>
            <w:proofErr w:type="gramStart"/>
            <w:r>
              <w:rPr>
                <w:rFonts w:eastAsia="Times New Roman" w:cs="Calibri"/>
                <w:b/>
                <w:bCs/>
                <w:sz w:val="24"/>
                <w:szCs w:val="24"/>
              </w:rPr>
              <w:t>a</w:t>
            </w:r>
            <w:proofErr w:type="gramEnd"/>
            <w:r>
              <w:rPr>
                <w:rFonts w:eastAsia="Times New Roman" w:cs="Calibri"/>
                <w:b/>
                <w:bCs/>
                <w:sz w:val="24"/>
                <w:szCs w:val="24"/>
              </w:rPr>
              <w:t xml:space="preserve"> image</w:t>
            </w:r>
          </w:p>
        </w:tc>
        <w:tc>
          <w:tcPr>
            <w:tcW w:w="1586" w:type="dxa"/>
            <w:shd w:val="clear" w:color="auto" w:fill="auto"/>
            <w:vAlign w:val="center"/>
          </w:tcPr>
          <w:p w14:paraId="60B0E13D" w14:textId="63B822C9" w:rsidR="0082426E" w:rsidRDefault="003D63E2"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w:t>
            </w:r>
            <w:r w:rsidR="00776AA1">
              <w:rPr>
                <w:rStyle w:val="fontstyle01"/>
                <w:rFonts w:ascii="Calibri" w:hAnsi="Calibri" w:cs="Calibri"/>
                <w:sz w:val="24"/>
                <w:szCs w:val="24"/>
              </w:rPr>
              <w:t>1 - 12</w:t>
            </w:r>
          </w:p>
        </w:tc>
      </w:tr>
      <w:tr w:rsidR="00A62169" w14:paraId="0E1FBF9E" w14:textId="77777777" w:rsidTr="00AC4DF1">
        <w:trPr>
          <w:trHeight w:val="541"/>
        </w:trPr>
        <w:tc>
          <w:tcPr>
            <w:tcW w:w="7783" w:type="dxa"/>
            <w:shd w:val="clear" w:color="auto" w:fill="auto"/>
            <w:vAlign w:val="center"/>
          </w:tcPr>
          <w:p w14:paraId="1AE6052F" w14:textId="77777777" w:rsidR="00A62169" w:rsidRDefault="00A62169" w:rsidP="00A62169">
            <w:pPr>
              <w:pStyle w:val="ListParagraph"/>
              <w:ind w:left="0"/>
              <w:rPr>
                <w:rFonts w:cs="Calibri"/>
                <w:b/>
                <w:bCs/>
              </w:rPr>
            </w:pPr>
            <w:r>
              <w:rPr>
                <w:rFonts w:eastAsia="Times New Roman" w:cs="Calibri"/>
                <w:b/>
                <w:bCs/>
                <w:sz w:val="24"/>
                <w:szCs w:val="24"/>
              </w:rPr>
              <w:t xml:space="preserve">                </w:t>
            </w:r>
            <w:r>
              <w:rPr>
                <w:rFonts w:cs="Calibri"/>
                <w:b/>
                <w:bCs/>
              </w:rPr>
              <w:t>Show the histograms for each image</w:t>
            </w:r>
          </w:p>
        </w:tc>
        <w:tc>
          <w:tcPr>
            <w:tcW w:w="1586" w:type="dxa"/>
            <w:shd w:val="clear" w:color="auto" w:fill="auto"/>
            <w:vAlign w:val="center"/>
          </w:tcPr>
          <w:p w14:paraId="0561A5BC" w14:textId="221D02C9" w:rsidR="00A62169" w:rsidRDefault="00A62169"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w:t>
            </w:r>
            <w:r w:rsidR="00776AA1">
              <w:rPr>
                <w:rStyle w:val="fontstyle01"/>
                <w:rFonts w:ascii="Calibri" w:hAnsi="Calibri" w:cs="Calibri"/>
                <w:sz w:val="24"/>
                <w:szCs w:val="24"/>
              </w:rPr>
              <w:t>1</w:t>
            </w:r>
          </w:p>
        </w:tc>
      </w:tr>
      <w:tr w:rsidR="00A62169" w14:paraId="5FD54108" w14:textId="77777777" w:rsidTr="00AC4DF1">
        <w:trPr>
          <w:trHeight w:val="541"/>
        </w:trPr>
        <w:tc>
          <w:tcPr>
            <w:tcW w:w="7783" w:type="dxa"/>
            <w:shd w:val="clear" w:color="auto" w:fill="auto"/>
            <w:vAlign w:val="center"/>
          </w:tcPr>
          <w:p w14:paraId="7306CB37" w14:textId="77777777" w:rsidR="00A62169" w:rsidRDefault="00A62169" w:rsidP="00C60781">
            <w:pPr>
              <w:pStyle w:val="ListParagraph"/>
              <w:ind w:left="990"/>
              <w:rPr>
                <w:rFonts w:cs="Calibri"/>
                <w:b/>
                <w:bCs/>
              </w:rPr>
            </w:pPr>
            <w:r>
              <w:rPr>
                <w:rFonts w:cs="Calibri"/>
                <w:b/>
                <w:bCs/>
                <w:shd w:val="clear" w:color="auto" w:fill="FFFFFF"/>
              </w:rPr>
              <w:t>Generate a plot of the inter-class variance as a function of the chosen threshold (i.e., x-axis with each possible threshold from 0-255, y-axis with the resulting variance)</w:t>
            </w:r>
          </w:p>
        </w:tc>
        <w:tc>
          <w:tcPr>
            <w:tcW w:w="1586" w:type="dxa"/>
            <w:shd w:val="clear" w:color="auto" w:fill="auto"/>
            <w:vAlign w:val="center"/>
          </w:tcPr>
          <w:p w14:paraId="66AEED5F" w14:textId="069EEFDD" w:rsidR="00A62169"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12</w:t>
            </w:r>
          </w:p>
        </w:tc>
      </w:tr>
      <w:tr w:rsidR="00A62169" w14:paraId="0BDD6837" w14:textId="77777777" w:rsidTr="00AC4DF1">
        <w:trPr>
          <w:trHeight w:val="541"/>
        </w:trPr>
        <w:tc>
          <w:tcPr>
            <w:tcW w:w="7783" w:type="dxa"/>
            <w:shd w:val="clear" w:color="auto" w:fill="auto"/>
            <w:vAlign w:val="center"/>
          </w:tcPr>
          <w:p w14:paraId="132CC2D9" w14:textId="77777777" w:rsidR="00A62169" w:rsidRDefault="00C60781" w:rsidP="00C60781">
            <w:pPr>
              <w:pStyle w:val="ListParagraph"/>
              <w:ind w:left="990"/>
              <w:jc w:val="center"/>
              <w:rPr>
                <w:rFonts w:cs="Calibri"/>
                <w:b/>
                <w:bCs/>
                <w:shd w:val="clear" w:color="auto" w:fill="FFFFFF"/>
              </w:rPr>
            </w:pPr>
            <w:r>
              <w:rPr>
                <w:rFonts w:cs="Calibri"/>
                <w:b/>
                <w:bCs/>
                <w:shd w:val="clear" w:color="auto" w:fill="FFFFFF"/>
              </w:rPr>
              <w:t>State the inter-class variance of the image upon completion of the algorithm</w:t>
            </w:r>
          </w:p>
        </w:tc>
        <w:tc>
          <w:tcPr>
            <w:tcW w:w="1586" w:type="dxa"/>
            <w:shd w:val="clear" w:color="auto" w:fill="auto"/>
            <w:vAlign w:val="center"/>
          </w:tcPr>
          <w:p w14:paraId="373BCABC" w14:textId="22569B69" w:rsidR="00A62169"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12</w:t>
            </w:r>
          </w:p>
        </w:tc>
      </w:tr>
      <w:tr w:rsidR="00C60781" w14:paraId="0700EC7E" w14:textId="77777777" w:rsidTr="00AC4DF1">
        <w:trPr>
          <w:trHeight w:val="541"/>
        </w:trPr>
        <w:tc>
          <w:tcPr>
            <w:tcW w:w="7783" w:type="dxa"/>
            <w:shd w:val="clear" w:color="auto" w:fill="auto"/>
            <w:vAlign w:val="center"/>
          </w:tcPr>
          <w:p w14:paraId="47F3B842" w14:textId="77777777" w:rsidR="00C60781" w:rsidRDefault="00C60781" w:rsidP="00C60781">
            <w:pPr>
              <w:pStyle w:val="ListParagraph"/>
              <w:ind w:left="1260"/>
              <w:rPr>
                <w:rFonts w:cs="Calibri"/>
                <w:b/>
                <w:bCs/>
                <w:sz w:val="18"/>
                <w:szCs w:val="18"/>
              </w:rPr>
            </w:pPr>
            <w:r>
              <w:rPr>
                <w:rFonts w:cs="Calibri"/>
                <w:b/>
                <w:bCs/>
                <w:shd w:val="clear" w:color="auto" w:fill="FFFFFF"/>
              </w:rPr>
              <w:t>Note the intensity threshold chosen by the algorithm</w:t>
            </w:r>
          </w:p>
        </w:tc>
        <w:tc>
          <w:tcPr>
            <w:tcW w:w="1586" w:type="dxa"/>
            <w:shd w:val="clear" w:color="auto" w:fill="auto"/>
            <w:vAlign w:val="center"/>
          </w:tcPr>
          <w:p w14:paraId="6BF0913E" w14:textId="3ABD5047"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12</w:t>
            </w:r>
          </w:p>
        </w:tc>
      </w:tr>
      <w:tr w:rsidR="00C60781" w14:paraId="2098CDB6" w14:textId="77777777" w:rsidTr="00AC4DF1">
        <w:trPr>
          <w:trHeight w:val="541"/>
        </w:trPr>
        <w:tc>
          <w:tcPr>
            <w:tcW w:w="7783" w:type="dxa"/>
            <w:shd w:val="clear" w:color="auto" w:fill="auto"/>
            <w:vAlign w:val="center"/>
          </w:tcPr>
          <w:p w14:paraId="497D3FB7" w14:textId="77777777" w:rsidR="00C60781" w:rsidRDefault="00C60781" w:rsidP="00C60781">
            <w:pPr>
              <w:pStyle w:val="ListParagraph"/>
              <w:ind w:left="1260"/>
              <w:rPr>
                <w:rFonts w:cs="Calibri"/>
                <w:b/>
                <w:bCs/>
                <w:sz w:val="18"/>
                <w:szCs w:val="18"/>
              </w:rPr>
            </w:pPr>
            <w:r>
              <w:rPr>
                <w:rFonts w:cs="Calibri"/>
                <w:b/>
                <w:bCs/>
                <w:shd w:val="clear" w:color="auto" w:fill="FFFFFF"/>
              </w:rPr>
              <w:t>Show the resulting binary image produced by the algorithm</w:t>
            </w:r>
          </w:p>
        </w:tc>
        <w:tc>
          <w:tcPr>
            <w:tcW w:w="1586" w:type="dxa"/>
            <w:shd w:val="clear" w:color="auto" w:fill="auto"/>
            <w:vAlign w:val="center"/>
          </w:tcPr>
          <w:p w14:paraId="6502342F" w14:textId="7EA7F748"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12</w:t>
            </w:r>
          </w:p>
        </w:tc>
      </w:tr>
      <w:tr w:rsidR="00D2321C" w14:paraId="3A120526" w14:textId="77777777" w:rsidTr="00AC4DF1">
        <w:trPr>
          <w:trHeight w:val="541"/>
        </w:trPr>
        <w:tc>
          <w:tcPr>
            <w:tcW w:w="7783" w:type="dxa"/>
            <w:shd w:val="clear" w:color="auto" w:fill="auto"/>
            <w:vAlign w:val="center"/>
          </w:tcPr>
          <w:p w14:paraId="21188268" w14:textId="77777777" w:rsidR="0082426E" w:rsidRDefault="0082426E" w:rsidP="008827AB">
            <w:pPr>
              <w:spacing w:after="0" w:line="240" w:lineRule="auto"/>
              <w:ind w:left="601"/>
              <w:rPr>
                <w:rFonts w:cs="Calibri"/>
                <w:b/>
                <w:bCs/>
                <w:color w:val="000000"/>
                <w:sz w:val="24"/>
                <w:szCs w:val="24"/>
              </w:rPr>
            </w:pPr>
            <w:r>
              <w:rPr>
                <w:rFonts w:eastAsia="Times New Roman" w:cs="Calibri"/>
                <w:b/>
                <w:bCs/>
                <w:sz w:val="24"/>
                <w:szCs w:val="24"/>
              </w:rPr>
              <w:t>b2_b image</w:t>
            </w:r>
          </w:p>
        </w:tc>
        <w:tc>
          <w:tcPr>
            <w:tcW w:w="1586" w:type="dxa"/>
            <w:shd w:val="clear" w:color="auto" w:fill="auto"/>
            <w:vAlign w:val="center"/>
          </w:tcPr>
          <w:p w14:paraId="444F879A" w14:textId="04732D16" w:rsidR="0082426E" w:rsidRDefault="003D63E2"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w:t>
            </w:r>
            <w:r w:rsidR="00776AA1">
              <w:rPr>
                <w:rStyle w:val="fontstyle01"/>
                <w:rFonts w:ascii="Calibri" w:hAnsi="Calibri" w:cs="Calibri"/>
                <w:sz w:val="24"/>
                <w:szCs w:val="24"/>
              </w:rPr>
              <w:t>3 - 14</w:t>
            </w:r>
          </w:p>
        </w:tc>
      </w:tr>
      <w:tr w:rsidR="00C60781" w14:paraId="1CBED0FC" w14:textId="77777777" w:rsidTr="00AC4DF1">
        <w:trPr>
          <w:trHeight w:val="541"/>
        </w:trPr>
        <w:tc>
          <w:tcPr>
            <w:tcW w:w="7783" w:type="dxa"/>
            <w:shd w:val="clear" w:color="auto" w:fill="auto"/>
            <w:vAlign w:val="center"/>
          </w:tcPr>
          <w:p w14:paraId="605C535A" w14:textId="77777777" w:rsidR="00C60781" w:rsidRDefault="00C60781" w:rsidP="00C60781">
            <w:pPr>
              <w:spacing w:after="0" w:line="240" w:lineRule="auto"/>
              <w:ind w:left="1260"/>
              <w:rPr>
                <w:rFonts w:eastAsia="Times New Roman" w:cs="Calibri"/>
                <w:b/>
                <w:bCs/>
                <w:sz w:val="24"/>
                <w:szCs w:val="24"/>
              </w:rPr>
            </w:pPr>
            <w:r>
              <w:rPr>
                <w:rFonts w:cs="Calibri"/>
                <w:b/>
                <w:bCs/>
              </w:rPr>
              <w:t>Show the histograms for each image</w:t>
            </w:r>
          </w:p>
        </w:tc>
        <w:tc>
          <w:tcPr>
            <w:tcW w:w="1586" w:type="dxa"/>
            <w:shd w:val="clear" w:color="auto" w:fill="auto"/>
            <w:vAlign w:val="center"/>
          </w:tcPr>
          <w:p w14:paraId="50F687A6" w14:textId="2F992531"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13</w:t>
            </w:r>
          </w:p>
        </w:tc>
      </w:tr>
      <w:tr w:rsidR="00C60781" w14:paraId="32847D5C" w14:textId="77777777" w:rsidTr="00AC4DF1">
        <w:trPr>
          <w:trHeight w:val="541"/>
        </w:trPr>
        <w:tc>
          <w:tcPr>
            <w:tcW w:w="7783" w:type="dxa"/>
            <w:shd w:val="clear" w:color="auto" w:fill="auto"/>
            <w:vAlign w:val="center"/>
          </w:tcPr>
          <w:p w14:paraId="5F6419AE" w14:textId="77777777" w:rsidR="00C60781" w:rsidRDefault="00C60781" w:rsidP="00C60781">
            <w:pPr>
              <w:spacing w:after="0" w:line="240" w:lineRule="auto"/>
              <w:ind w:left="1260"/>
              <w:rPr>
                <w:rFonts w:cs="Calibri"/>
                <w:b/>
                <w:bCs/>
                <w:shd w:val="clear" w:color="auto" w:fill="FFFFFF"/>
              </w:rPr>
            </w:pPr>
            <w:r>
              <w:rPr>
                <w:rFonts w:cs="Calibri"/>
                <w:b/>
                <w:bCs/>
                <w:shd w:val="clear" w:color="auto" w:fill="FFFFFF"/>
              </w:rPr>
              <w:lastRenderedPageBreak/>
              <w:t>Generate a plot of the inter-class variance as a function of the chosen threshold (i.e., x-axis with each possible threshold from 0-255, y-axis with the resulting variance)</w:t>
            </w:r>
          </w:p>
        </w:tc>
        <w:tc>
          <w:tcPr>
            <w:tcW w:w="1586" w:type="dxa"/>
            <w:shd w:val="clear" w:color="auto" w:fill="auto"/>
            <w:vAlign w:val="center"/>
          </w:tcPr>
          <w:p w14:paraId="1E3A02A7" w14:textId="7AF16384"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13</w:t>
            </w:r>
          </w:p>
        </w:tc>
      </w:tr>
      <w:tr w:rsidR="00C60781" w14:paraId="59A9F143" w14:textId="77777777" w:rsidTr="00AC4DF1">
        <w:trPr>
          <w:trHeight w:val="541"/>
        </w:trPr>
        <w:tc>
          <w:tcPr>
            <w:tcW w:w="7783" w:type="dxa"/>
            <w:shd w:val="clear" w:color="auto" w:fill="auto"/>
            <w:vAlign w:val="center"/>
          </w:tcPr>
          <w:p w14:paraId="1FCA1135" w14:textId="77777777" w:rsidR="00C60781" w:rsidRDefault="00C60781" w:rsidP="00C60781">
            <w:pPr>
              <w:spacing w:after="0" w:line="240" w:lineRule="auto"/>
              <w:ind w:left="1260"/>
              <w:rPr>
                <w:rFonts w:cs="Calibri"/>
                <w:b/>
                <w:bCs/>
                <w:shd w:val="clear" w:color="auto" w:fill="FFFFFF"/>
              </w:rPr>
            </w:pPr>
            <w:r>
              <w:rPr>
                <w:rFonts w:cs="Calibri"/>
                <w:b/>
                <w:bCs/>
                <w:shd w:val="clear" w:color="auto" w:fill="FFFFFF"/>
              </w:rPr>
              <w:t>State the inter-class variance of the image upon completion of the algorithm</w:t>
            </w:r>
          </w:p>
        </w:tc>
        <w:tc>
          <w:tcPr>
            <w:tcW w:w="1586" w:type="dxa"/>
            <w:shd w:val="clear" w:color="auto" w:fill="auto"/>
            <w:vAlign w:val="center"/>
          </w:tcPr>
          <w:p w14:paraId="2602EF7A" w14:textId="6B9A321C"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14</w:t>
            </w:r>
          </w:p>
        </w:tc>
      </w:tr>
      <w:tr w:rsidR="00C60781" w14:paraId="2F51C2DC" w14:textId="77777777" w:rsidTr="00AC4DF1">
        <w:trPr>
          <w:trHeight w:val="541"/>
        </w:trPr>
        <w:tc>
          <w:tcPr>
            <w:tcW w:w="7783" w:type="dxa"/>
            <w:shd w:val="clear" w:color="auto" w:fill="auto"/>
            <w:vAlign w:val="center"/>
          </w:tcPr>
          <w:p w14:paraId="67997E4A" w14:textId="77777777" w:rsidR="00C60781" w:rsidRDefault="00C60781" w:rsidP="00C60781">
            <w:pPr>
              <w:spacing w:after="0" w:line="240" w:lineRule="auto"/>
              <w:ind w:left="1260"/>
              <w:rPr>
                <w:rFonts w:cs="Calibri"/>
                <w:b/>
                <w:bCs/>
                <w:shd w:val="clear" w:color="auto" w:fill="FFFFFF"/>
              </w:rPr>
            </w:pPr>
            <w:r>
              <w:rPr>
                <w:rFonts w:cs="Calibri"/>
                <w:b/>
                <w:bCs/>
                <w:shd w:val="clear" w:color="auto" w:fill="FFFFFF"/>
              </w:rPr>
              <w:t>Note the intensity threshold chosen by the algorithm</w:t>
            </w:r>
          </w:p>
        </w:tc>
        <w:tc>
          <w:tcPr>
            <w:tcW w:w="1586" w:type="dxa"/>
            <w:shd w:val="clear" w:color="auto" w:fill="auto"/>
            <w:vAlign w:val="center"/>
          </w:tcPr>
          <w:p w14:paraId="068ECCC1" w14:textId="03026EB9"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14</w:t>
            </w:r>
          </w:p>
        </w:tc>
      </w:tr>
      <w:tr w:rsidR="00C60781" w14:paraId="0EB3415F" w14:textId="77777777" w:rsidTr="00AC4DF1">
        <w:trPr>
          <w:trHeight w:val="541"/>
        </w:trPr>
        <w:tc>
          <w:tcPr>
            <w:tcW w:w="7783" w:type="dxa"/>
            <w:shd w:val="clear" w:color="auto" w:fill="auto"/>
            <w:vAlign w:val="center"/>
          </w:tcPr>
          <w:p w14:paraId="6EAD34FB" w14:textId="77777777" w:rsidR="00C60781" w:rsidRDefault="00C60781" w:rsidP="00C60781">
            <w:pPr>
              <w:spacing w:after="0" w:line="240" w:lineRule="auto"/>
              <w:ind w:left="1260"/>
              <w:rPr>
                <w:rFonts w:cs="Calibri"/>
                <w:b/>
                <w:bCs/>
                <w:shd w:val="clear" w:color="auto" w:fill="FFFFFF"/>
              </w:rPr>
            </w:pPr>
            <w:r>
              <w:rPr>
                <w:rFonts w:cs="Calibri"/>
                <w:b/>
                <w:bCs/>
                <w:shd w:val="clear" w:color="auto" w:fill="FFFFFF"/>
              </w:rPr>
              <w:t>Show the resulting binary image produced by the algorithm</w:t>
            </w:r>
          </w:p>
        </w:tc>
        <w:tc>
          <w:tcPr>
            <w:tcW w:w="1586" w:type="dxa"/>
            <w:shd w:val="clear" w:color="auto" w:fill="auto"/>
            <w:vAlign w:val="center"/>
          </w:tcPr>
          <w:p w14:paraId="05D670D5" w14:textId="0F5E51AD"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14</w:t>
            </w:r>
          </w:p>
        </w:tc>
      </w:tr>
      <w:tr w:rsidR="00D2321C" w14:paraId="26217962" w14:textId="77777777" w:rsidTr="00AC4DF1">
        <w:trPr>
          <w:trHeight w:val="524"/>
        </w:trPr>
        <w:tc>
          <w:tcPr>
            <w:tcW w:w="7783" w:type="dxa"/>
            <w:shd w:val="clear" w:color="auto" w:fill="auto"/>
            <w:vAlign w:val="center"/>
          </w:tcPr>
          <w:p w14:paraId="0DDF9083" w14:textId="77777777" w:rsidR="0082426E" w:rsidRDefault="0082426E" w:rsidP="008827AB">
            <w:pPr>
              <w:spacing w:after="0" w:line="240" w:lineRule="auto"/>
              <w:ind w:left="601"/>
              <w:rPr>
                <w:rFonts w:cs="Calibri"/>
                <w:b/>
                <w:bCs/>
                <w:color w:val="000000"/>
                <w:sz w:val="24"/>
                <w:szCs w:val="24"/>
              </w:rPr>
            </w:pPr>
            <w:r>
              <w:rPr>
                <w:rFonts w:eastAsia="Times New Roman" w:cs="Calibri"/>
                <w:b/>
                <w:bCs/>
                <w:sz w:val="24"/>
                <w:szCs w:val="24"/>
              </w:rPr>
              <w:t>b2_c image</w:t>
            </w:r>
          </w:p>
        </w:tc>
        <w:tc>
          <w:tcPr>
            <w:tcW w:w="1586" w:type="dxa"/>
            <w:shd w:val="clear" w:color="auto" w:fill="auto"/>
            <w:vAlign w:val="center"/>
          </w:tcPr>
          <w:p w14:paraId="54B7B181" w14:textId="26A4A888" w:rsidR="0082426E" w:rsidRDefault="003D63E2"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w:t>
            </w:r>
            <w:r w:rsidR="00776AA1">
              <w:rPr>
                <w:rStyle w:val="fontstyle01"/>
                <w:rFonts w:ascii="Calibri" w:hAnsi="Calibri" w:cs="Calibri"/>
                <w:sz w:val="24"/>
                <w:szCs w:val="24"/>
              </w:rPr>
              <w:t>5 - 16</w:t>
            </w:r>
          </w:p>
        </w:tc>
      </w:tr>
      <w:tr w:rsidR="00C60781" w14:paraId="3C978FFB" w14:textId="77777777" w:rsidTr="00AC4DF1">
        <w:trPr>
          <w:trHeight w:val="524"/>
        </w:trPr>
        <w:tc>
          <w:tcPr>
            <w:tcW w:w="7783" w:type="dxa"/>
            <w:shd w:val="clear" w:color="auto" w:fill="auto"/>
            <w:vAlign w:val="center"/>
          </w:tcPr>
          <w:p w14:paraId="6D3A5E12" w14:textId="77777777" w:rsidR="00C60781" w:rsidRDefault="00C60781" w:rsidP="00C60781">
            <w:pPr>
              <w:spacing w:after="0" w:line="240" w:lineRule="auto"/>
              <w:ind w:left="1260"/>
              <w:rPr>
                <w:rFonts w:eastAsia="Times New Roman" w:cs="Calibri"/>
                <w:b/>
                <w:bCs/>
                <w:sz w:val="24"/>
                <w:szCs w:val="24"/>
              </w:rPr>
            </w:pPr>
            <w:r>
              <w:rPr>
                <w:rFonts w:cs="Calibri"/>
                <w:b/>
                <w:bCs/>
              </w:rPr>
              <w:t>Show the histograms for each image</w:t>
            </w:r>
          </w:p>
        </w:tc>
        <w:tc>
          <w:tcPr>
            <w:tcW w:w="1586" w:type="dxa"/>
            <w:shd w:val="clear" w:color="auto" w:fill="auto"/>
            <w:vAlign w:val="center"/>
          </w:tcPr>
          <w:p w14:paraId="7337BE97" w14:textId="19494C3E"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15</w:t>
            </w:r>
          </w:p>
        </w:tc>
      </w:tr>
      <w:tr w:rsidR="00C60781" w14:paraId="5B7A2255" w14:textId="77777777" w:rsidTr="00AC4DF1">
        <w:trPr>
          <w:trHeight w:val="524"/>
        </w:trPr>
        <w:tc>
          <w:tcPr>
            <w:tcW w:w="7783" w:type="dxa"/>
            <w:shd w:val="clear" w:color="auto" w:fill="auto"/>
            <w:vAlign w:val="center"/>
          </w:tcPr>
          <w:p w14:paraId="1D7B6408" w14:textId="77777777" w:rsidR="00C60781" w:rsidRDefault="00C60781" w:rsidP="00C60781">
            <w:pPr>
              <w:spacing w:after="0" w:line="240" w:lineRule="auto"/>
              <w:ind w:left="1260"/>
              <w:rPr>
                <w:rFonts w:cs="Calibri"/>
                <w:b/>
                <w:bCs/>
              </w:rPr>
            </w:pPr>
            <w:r>
              <w:rPr>
                <w:rFonts w:cs="Calibri"/>
                <w:b/>
                <w:bCs/>
                <w:shd w:val="clear" w:color="auto" w:fill="FFFFFF"/>
              </w:rPr>
              <w:t>Generate a plot of the inter-class variance as a function of the chosen threshold (i.e., x-axis with each possible threshold from 0-255, y-axis with the resulting variance)</w:t>
            </w:r>
          </w:p>
        </w:tc>
        <w:tc>
          <w:tcPr>
            <w:tcW w:w="1586" w:type="dxa"/>
            <w:shd w:val="clear" w:color="auto" w:fill="auto"/>
            <w:vAlign w:val="center"/>
          </w:tcPr>
          <w:p w14:paraId="21B94433" w14:textId="20ED7F95"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15</w:t>
            </w:r>
          </w:p>
        </w:tc>
      </w:tr>
      <w:tr w:rsidR="00C60781" w14:paraId="40989C1F" w14:textId="77777777" w:rsidTr="00AC4DF1">
        <w:trPr>
          <w:trHeight w:val="524"/>
        </w:trPr>
        <w:tc>
          <w:tcPr>
            <w:tcW w:w="7783" w:type="dxa"/>
            <w:shd w:val="clear" w:color="auto" w:fill="auto"/>
            <w:vAlign w:val="center"/>
          </w:tcPr>
          <w:p w14:paraId="7783ED7E" w14:textId="77777777" w:rsidR="00C60781" w:rsidRDefault="00C60781" w:rsidP="00C60781">
            <w:pPr>
              <w:spacing w:after="0" w:line="240" w:lineRule="auto"/>
              <w:ind w:left="1260"/>
              <w:rPr>
                <w:rFonts w:cs="Calibri"/>
                <w:b/>
                <w:bCs/>
                <w:shd w:val="clear" w:color="auto" w:fill="FFFFFF"/>
              </w:rPr>
            </w:pPr>
            <w:r>
              <w:rPr>
                <w:rFonts w:cs="Calibri"/>
                <w:b/>
                <w:bCs/>
                <w:shd w:val="clear" w:color="auto" w:fill="FFFFFF"/>
              </w:rPr>
              <w:t>State the inter-class variance of the image upon completion of the algorithm</w:t>
            </w:r>
          </w:p>
        </w:tc>
        <w:tc>
          <w:tcPr>
            <w:tcW w:w="1586" w:type="dxa"/>
            <w:shd w:val="clear" w:color="auto" w:fill="auto"/>
            <w:vAlign w:val="center"/>
          </w:tcPr>
          <w:p w14:paraId="1B3AFA14" w14:textId="61147E7B"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16</w:t>
            </w:r>
          </w:p>
        </w:tc>
      </w:tr>
      <w:tr w:rsidR="00C60781" w14:paraId="16780294" w14:textId="77777777" w:rsidTr="00AC4DF1">
        <w:trPr>
          <w:trHeight w:val="524"/>
        </w:trPr>
        <w:tc>
          <w:tcPr>
            <w:tcW w:w="7783" w:type="dxa"/>
            <w:shd w:val="clear" w:color="auto" w:fill="auto"/>
            <w:vAlign w:val="center"/>
          </w:tcPr>
          <w:p w14:paraId="39AA1659" w14:textId="77777777" w:rsidR="00C60781" w:rsidRDefault="00C60781" w:rsidP="00C60781">
            <w:pPr>
              <w:spacing w:after="0" w:line="240" w:lineRule="auto"/>
              <w:ind w:left="1260"/>
              <w:rPr>
                <w:rFonts w:cs="Calibri"/>
                <w:b/>
                <w:bCs/>
                <w:shd w:val="clear" w:color="auto" w:fill="FFFFFF"/>
              </w:rPr>
            </w:pPr>
            <w:r>
              <w:rPr>
                <w:rFonts w:cs="Calibri"/>
                <w:b/>
                <w:bCs/>
                <w:shd w:val="clear" w:color="auto" w:fill="FFFFFF"/>
              </w:rPr>
              <w:t>Note the intensity threshold chosen by the algorithm</w:t>
            </w:r>
          </w:p>
        </w:tc>
        <w:tc>
          <w:tcPr>
            <w:tcW w:w="1586" w:type="dxa"/>
            <w:shd w:val="clear" w:color="auto" w:fill="auto"/>
            <w:vAlign w:val="center"/>
          </w:tcPr>
          <w:p w14:paraId="4D2819F1" w14:textId="7A306F79"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16</w:t>
            </w:r>
          </w:p>
        </w:tc>
      </w:tr>
      <w:tr w:rsidR="00C60781" w14:paraId="46928EFE" w14:textId="77777777" w:rsidTr="00AC4DF1">
        <w:trPr>
          <w:trHeight w:val="524"/>
        </w:trPr>
        <w:tc>
          <w:tcPr>
            <w:tcW w:w="7783" w:type="dxa"/>
            <w:shd w:val="clear" w:color="auto" w:fill="auto"/>
            <w:vAlign w:val="center"/>
          </w:tcPr>
          <w:p w14:paraId="15079AF2" w14:textId="77777777" w:rsidR="00C60781" w:rsidRDefault="00C60781" w:rsidP="00C60781">
            <w:pPr>
              <w:spacing w:after="0" w:line="240" w:lineRule="auto"/>
              <w:ind w:left="1260"/>
              <w:rPr>
                <w:rFonts w:cs="Calibri"/>
                <w:b/>
                <w:bCs/>
                <w:shd w:val="clear" w:color="auto" w:fill="FFFFFF"/>
              </w:rPr>
            </w:pPr>
            <w:r>
              <w:rPr>
                <w:rFonts w:cs="Calibri"/>
                <w:b/>
                <w:bCs/>
                <w:shd w:val="clear" w:color="auto" w:fill="FFFFFF"/>
              </w:rPr>
              <w:t>Show the resulting binary image produced by the algorithm</w:t>
            </w:r>
          </w:p>
        </w:tc>
        <w:tc>
          <w:tcPr>
            <w:tcW w:w="1586" w:type="dxa"/>
            <w:shd w:val="clear" w:color="auto" w:fill="auto"/>
            <w:vAlign w:val="center"/>
          </w:tcPr>
          <w:p w14:paraId="5FCFEBB6" w14:textId="15C1EA95"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16</w:t>
            </w:r>
          </w:p>
        </w:tc>
      </w:tr>
      <w:tr w:rsidR="003D63E2" w14:paraId="0BF329DB" w14:textId="77777777" w:rsidTr="00AC4DF1">
        <w:trPr>
          <w:trHeight w:val="524"/>
        </w:trPr>
        <w:tc>
          <w:tcPr>
            <w:tcW w:w="7783" w:type="dxa"/>
            <w:shd w:val="clear" w:color="auto" w:fill="auto"/>
            <w:vAlign w:val="center"/>
          </w:tcPr>
          <w:p w14:paraId="7F8472FF" w14:textId="77777777" w:rsidR="003D63E2" w:rsidRDefault="003D63E2" w:rsidP="008827AB">
            <w:pPr>
              <w:spacing w:after="0" w:line="240" w:lineRule="auto"/>
              <w:ind w:left="601"/>
              <w:rPr>
                <w:rFonts w:eastAsia="Times New Roman" w:cs="Calibri"/>
                <w:b/>
                <w:bCs/>
                <w:sz w:val="24"/>
                <w:szCs w:val="24"/>
              </w:rPr>
            </w:pPr>
            <w:r>
              <w:rPr>
                <w:rFonts w:eastAsia="Times New Roman" w:cs="Calibri"/>
                <w:b/>
                <w:bCs/>
                <w:sz w:val="24"/>
                <w:szCs w:val="24"/>
              </w:rPr>
              <w:t>Results</w:t>
            </w:r>
          </w:p>
        </w:tc>
        <w:tc>
          <w:tcPr>
            <w:tcW w:w="1586" w:type="dxa"/>
            <w:shd w:val="clear" w:color="auto" w:fill="auto"/>
            <w:vAlign w:val="center"/>
          </w:tcPr>
          <w:p w14:paraId="173CA0D8" w14:textId="0BE916EF" w:rsidR="003D63E2" w:rsidRDefault="003D63E2"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1</w:t>
            </w:r>
            <w:r w:rsidR="00776AA1">
              <w:rPr>
                <w:rStyle w:val="fontstyle01"/>
                <w:rFonts w:ascii="Calibri" w:hAnsi="Calibri" w:cs="Calibri"/>
                <w:sz w:val="24"/>
                <w:szCs w:val="24"/>
              </w:rPr>
              <w:t>7 - 18</w:t>
            </w:r>
          </w:p>
        </w:tc>
      </w:tr>
      <w:tr w:rsidR="00D2321C" w14:paraId="2F366F6E" w14:textId="77777777" w:rsidTr="00AC4DF1">
        <w:trPr>
          <w:trHeight w:val="625"/>
        </w:trPr>
        <w:tc>
          <w:tcPr>
            <w:tcW w:w="7783" w:type="dxa"/>
            <w:shd w:val="clear" w:color="auto" w:fill="auto"/>
            <w:vAlign w:val="center"/>
          </w:tcPr>
          <w:p w14:paraId="0A99708F" w14:textId="77777777" w:rsidR="0082426E" w:rsidRDefault="0082426E" w:rsidP="008827AB">
            <w:pPr>
              <w:spacing w:after="0" w:line="240" w:lineRule="auto"/>
              <w:rPr>
                <w:rFonts w:cs="Calibri"/>
                <w:b/>
                <w:bCs/>
                <w:color w:val="000000"/>
                <w:sz w:val="28"/>
                <w:szCs w:val="28"/>
              </w:rPr>
            </w:pPr>
            <w:r>
              <w:rPr>
                <w:rStyle w:val="fontstyle01"/>
                <w:rFonts w:ascii="Calibri" w:hAnsi="Calibri" w:cs="Calibri"/>
                <w:sz w:val="28"/>
                <w:szCs w:val="28"/>
              </w:rPr>
              <w:t>A3) Creative Part</w:t>
            </w:r>
          </w:p>
        </w:tc>
        <w:tc>
          <w:tcPr>
            <w:tcW w:w="1586" w:type="dxa"/>
            <w:shd w:val="clear" w:color="auto" w:fill="auto"/>
            <w:vAlign w:val="center"/>
          </w:tcPr>
          <w:p w14:paraId="3B7FC1B1" w14:textId="057B8B64" w:rsidR="0082426E"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20</w:t>
            </w:r>
            <w:r w:rsidR="0082426E">
              <w:rPr>
                <w:rStyle w:val="fontstyle01"/>
                <w:rFonts w:ascii="Calibri" w:hAnsi="Calibri" w:cs="Calibri"/>
                <w:sz w:val="24"/>
                <w:szCs w:val="24"/>
              </w:rPr>
              <w:t xml:space="preserve"> - </w:t>
            </w:r>
            <w:r w:rsidR="00BB06D1">
              <w:rPr>
                <w:rStyle w:val="fontstyle01"/>
                <w:rFonts w:ascii="Calibri" w:hAnsi="Calibri" w:cs="Calibri"/>
                <w:sz w:val="24"/>
                <w:szCs w:val="24"/>
              </w:rPr>
              <w:t>2</w:t>
            </w:r>
            <w:r>
              <w:rPr>
                <w:rStyle w:val="fontstyle01"/>
                <w:rFonts w:ascii="Calibri" w:hAnsi="Calibri" w:cs="Calibri"/>
                <w:sz w:val="24"/>
                <w:szCs w:val="24"/>
              </w:rPr>
              <w:t>3</w:t>
            </w:r>
          </w:p>
        </w:tc>
      </w:tr>
      <w:tr w:rsidR="00D2321C" w14:paraId="4D207832" w14:textId="77777777" w:rsidTr="00AC4DF1">
        <w:trPr>
          <w:trHeight w:val="541"/>
        </w:trPr>
        <w:tc>
          <w:tcPr>
            <w:tcW w:w="7783" w:type="dxa"/>
            <w:shd w:val="clear" w:color="auto" w:fill="auto"/>
            <w:vAlign w:val="center"/>
          </w:tcPr>
          <w:p w14:paraId="565D976A" w14:textId="77777777" w:rsidR="0082426E" w:rsidRDefault="0082426E" w:rsidP="008827AB">
            <w:pPr>
              <w:spacing w:after="0" w:line="240" w:lineRule="auto"/>
              <w:ind w:left="601"/>
              <w:rPr>
                <w:rFonts w:cs="Calibri"/>
                <w:b/>
                <w:bCs/>
                <w:color w:val="000000"/>
                <w:sz w:val="24"/>
                <w:szCs w:val="24"/>
              </w:rPr>
            </w:pPr>
            <w:r>
              <w:rPr>
                <w:rFonts w:eastAsia="Times New Roman" w:cs="Calibri"/>
                <w:b/>
                <w:bCs/>
                <w:sz w:val="24"/>
                <w:szCs w:val="24"/>
              </w:rPr>
              <w:t>Histogram matching</w:t>
            </w:r>
          </w:p>
        </w:tc>
        <w:tc>
          <w:tcPr>
            <w:tcW w:w="1586" w:type="dxa"/>
            <w:shd w:val="clear" w:color="auto" w:fill="auto"/>
            <w:vAlign w:val="center"/>
          </w:tcPr>
          <w:p w14:paraId="5F86B026" w14:textId="67B3D9B7" w:rsidR="0082426E"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20</w:t>
            </w:r>
          </w:p>
        </w:tc>
      </w:tr>
      <w:tr w:rsidR="00C60781" w14:paraId="45B12492" w14:textId="77777777" w:rsidTr="00AC4DF1">
        <w:trPr>
          <w:trHeight w:val="541"/>
        </w:trPr>
        <w:tc>
          <w:tcPr>
            <w:tcW w:w="7783" w:type="dxa"/>
            <w:shd w:val="clear" w:color="auto" w:fill="auto"/>
            <w:vAlign w:val="center"/>
          </w:tcPr>
          <w:p w14:paraId="71B0008F" w14:textId="77777777" w:rsidR="00C60781" w:rsidRDefault="00C60781" w:rsidP="008827AB">
            <w:pPr>
              <w:spacing w:after="0" w:line="240" w:lineRule="auto"/>
              <w:ind w:left="601"/>
              <w:rPr>
                <w:rFonts w:eastAsia="Times New Roman" w:cs="Calibri"/>
                <w:b/>
                <w:bCs/>
                <w:sz w:val="24"/>
                <w:szCs w:val="24"/>
              </w:rPr>
            </w:pPr>
            <w:r>
              <w:rPr>
                <w:rFonts w:eastAsia="Times New Roman" w:cs="Calibri"/>
                <w:b/>
                <w:bCs/>
                <w:sz w:val="24"/>
                <w:szCs w:val="24"/>
              </w:rPr>
              <w:t>Experiments</w:t>
            </w:r>
          </w:p>
        </w:tc>
        <w:tc>
          <w:tcPr>
            <w:tcW w:w="1586" w:type="dxa"/>
            <w:shd w:val="clear" w:color="auto" w:fill="auto"/>
            <w:vAlign w:val="center"/>
          </w:tcPr>
          <w:p w14:paraId="08126B75" w14:textId="68EBBE33"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20 - 23</w:t>
            </w:r>
          </w:p>
        </w:tc>
      </w:tr>
      <w:tr w:rsidR="00C60781" w14:paraId="36BFF475" w14:textId="77777777" w:rsidTr="00AC4DF1">
        <w:trPr>
          <w:trHeight w:val="541"/>
        </w:trPr>
        <w:tc>
          <w:tcPr>
            <w:tcW w:w="7783" w:type="dxa"/>
            <w:shd w:val="clear" w:color="auto" w:fill="auto"/>
            <w:vAlign w:val="center"/>
          </w:tcPr>
          <w:p w14:paraId="37D4D04D" w14:textId="77777777" w:rsidR="00C60781" w:rsidRDefault="00C60781" w:rsidP="00C60781">
            <w:pPr>
              <w:spacing w:after="0" w:line="240" w:lineRule="auto"/>
              <w:ind w:left="1260"/>
              <w:rPr>
                <w:rFonts w:eastAsia="Times New Roman" w:cs="Calibri"/>
                <w:b/>
                <w:bCs/>
                <w:sz w:val="24"/>
                <w:szCs w:val="24"/>
              </w:rPr>
            </w:pPr>
            <w:r>
              <w:rPr>
                <w:rFonts w:eastAsia="Times New Roman" w:cs="Calibri"/>
                <w:b/>
                <w:bCs/>
                <w:sz w:val="24"/>
                <w:szCs w:val="24"/>
              </w:rPr>
              <w:t>Experiment 1: Low Contrast Image to High Contrast Image</w:t>
            </w:r>
          </w:p>
        </w:tc>
        <w:tc>
          <w:tcPr>
            <w:tcW w:w="1586" w:type="dxa"/>
            <w:shd w:val="clear" w:color="auto" w:fill="auto"/>
            <w:vAlign w:val="center"/>
          </w:tcPr>
          <w:p w14:paraId="7A47FCF3" w14:textId="308F7768"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20</w:t>
            </w:r>
          </w:p>
        </w:tc>
      </w:tr>
      <w:tr w:rsidR="00C60781" w14:paraId="72D1AEAD" w14:textId="77777777" w:rsidTr="00AC4DF1">
        <w:trPr>
          <w:trHeight w:val="541"/>
        </w:trPr>
        <w:tc>
          <w:tcPr>
            <w:tcW w:w="7783" w:type="dxa"/>
            <w:shd w:val="clear" w:color="auto" w:fill="auto"/>
            <w:vAlign w:val="center"/>
          </w:tcPr>
          <w:p w14:paraId="7D1201D8" w14:textId="77777777" w:rsidR="00C60781" w:rsidRDefault="00C60781" w:rsidP="00C60781">
            <w:pPr>
              <w:spacing w:after="0" w:line="240" w:lineRule="auto"/>
              <w:ind w:left="1260"/>
              <w:rPr>
                <w:rFonts w:eastAsia="Times New Roman" w:cs="Calibri"/>
                <w:b/>
                <w:bCs/>
                <w:sz w:val="24"/>
                <w:szCs w:val="24"/>
              </w:rPr>
            </w:pPr>
            <w:r>
              <w:rPr>
                <w:rFonts w:eastAsia="Times New Roman" w:cs="Calibri"/>
                <w:b/>
                <w:bCs/>
                <w:sz w:val="24"/>
                <w:szCs w:val="24"/>
              </w:rPr>
              <w:t>Experiment 2: High Contrast Image to Low Contrast Image</w:t>
            </w:r>
          </w:p>
        </w:tc>
        <w:tc>
          <w:tcPr>
            <w:tcW w:w="1586" w:type="dxa"/>
            <w:shd w:val="clear" w:color="auto" w:fill="auto"/>
            <w:vAlign w:val="center"/>
          </w:tcPr>
          <w:p w14:paraId="36DDB767" w14:textId="0260FCB4" w:rsidR="00C60781" w:rsidRDefault="00776AA1" w:rsidP="008827AB">
            <w:pPr>
              <w:spacing w:after="0" w:line="240" w:lineRule="auto"/>
              <w:jc w:val="center"/>
              <w:rPr>
                <w:rStyle w:val="fontstyle01"/>
                <w:rFonts w:ascii="Calibri" w:hAnsi="Calibri" w:cs="Calibri"/>
                <w:sz w:val="24"/>
                <w:szCs w:val="24"/>
              </w:rPr>
            </w:pPr>
            <w:r>
              <w:rPr>
                <w:rStyle w:val="fontstyle01"/>
                <w:rFonts w:ascii="Calibri" w:hAnsi="Calibri" w:cs="Calibri"/>
                <w:sz w:val="24"/>
                <w:szCs w:val="24"/>
              </w:rPr>
              <w:t>22</w:t>
            </w:r>
          </w:p>
        </w:tc>
      </w:tr>
    </w:tbl>
    <w:p w14:paraId="71270EE4" w14:textId="77777777" w:rsidR="00C60781" w:rsidRDefault="00C60781" w:rsidP="00C60781">
      <w:pPr>
        <w:pStyle w:val="Heading3"/>
        <w:jc w:val="left"/>
        <w:rPr>
          <w:rFonts w:cs="Calibri"/>
        </w:rPr>
      </w:pPr>
    </w:p>
    <w:p w14:paraId="02733E56" w14:textId="77777777" w:rsidR="00C60781" w:rsidRDefault="00C60781" w:rsidP="00C60781">
      <w:pPr>
        <w:pStyle w:val="Heading3"/>
        <w:jc w:val="left"/>
        <w:rPr>
          <w:rFonts w:cs="Calibri"/>
        </w:rPr>
      </w:pPr>
    </w:p>
    <w:p w14:paraId="1A2B2650" w14:textId="77777777" w:rsidR="00C60781" w:rsidRDefault="00C60781" w:rsidP="00C60781">
      <w:pPr>
        <w:pStyle w:val="Heading3"/>
        <w:jc w:val="left"/>
        <w:rPr>
          <w:rFonts w:cs="Calibri"/>
        </w:rPr>
      </w:pPr>
    </w:p>
    <w:p w14:paraId="3BD71DA2" w14:textId="77777777" w:rsidR="00457508" w:rsidRDefault="00457508" w:rsidP="00C60781">
      <w:pPr>
        <w:pStyle w:val="Heading3"/>
        <w:jc w:val="left"/>
        <w:rPr>
          <w:rFonts w:cs="Calibri"/>
        </w:rPr>
      </w:pPr>
    </w:p>
    <w:p w14:paraId="689349E7" w14:textId="77777777" w:rsidR="00457508" w:rsidRDefault="00457508" w:rsidP="00C60781">
      <w:pPr>
        <w:pStyle w:val="Heading3"/>
        <w:jc w:val="left"/>
        <w:rPr>
          <w:rFonts w:cs="Calibri"/>
        </w:rPr>
      </w:pPr>
    </w:p>
    <w:p w14:paraId="04697FF8" w14:textId="77777777" w:rsidR="00C60781" w:rsidRPr="00F30FFB" w:rsidRDefault="001F12AC" w:rsidP="00C60781">
      <w:pPr>
        <w:pStyle w:val="Heading3"/>
      </w:pPr>
      <w:r w:rsidRPr="00F30FFB">
        <w:lastRenderedPageBreak/>
        <w:t>A1) Histogram Equalization</w:t>
      </w:r>
    </w:p>
    <w:p w14:paraId="5E5EFA59" w14:textId="77777777" w:rsidR="001229EF" w:rsidRPr="008827AB" w:rsidRDefault="004721CF" w:rsidP="001229EF">
      <w:pPr>
        <w:pStyle w:val="ListParagraph"/>
        <w:numPr>
          <w:ilvl w:val="0"/>
          <w:numId w:val="1"/>
        </w:numPr>
        <w:rPr>
          <w:rFonts w:cs="Calibri"/>
          <w:b/>
          <w:bCs/>
        </w:rPr>
      </w:pPr>
      <w:r w:rsidRPr="008827AB">
        <w:rPr>
          <w:rFonts w:cs="Calibri"/>
          <w:b/>
          <w:bCs/>
          <w:sz w:val="27"/>
          <w:szCs w:val="27"/>
          <w:shd w:val="clear" w:color="auto" w:fill="FFFFFF"/>
        </w:rPr>
        <w:t>Include a brief introduction and description of how histogram equalization works.</w:t>
      </w:r>
    </w:p>
    <w:p w14:paraId="7CB71D71" w14:textId="77777777" w:rsidR="001229EF" w:rsidRPr="008827AB" w:rsidRDefault="001229EF" w:rsidP="001229EF">
      <w:pPr>
        <w:ind w:left="720"/>
        <w:rPr>
          <w:rFonts w:cs="Calibri"/>
          <w:b/>
          <w:bCs/>
        </w:rPr>
      </w:pPr>
      <w:r w:rsidRPr="008827AB">
        <w:rPr>
          <w:rFonts w:cs="Calibri"/>
          <w:b/>
          <w:bCs/>
          <w:u w:val="single"/>
        </w:rPr>
        <w:t>Histogram Equalization</w:t>
      </w:r>
      <w:r w:rsidRPr="008827AB">
        <w:rPr>
          <w:rFonts w:cs="Calibri"/>
          <w:b/>
          <w:bCs/>
        </w:rPr>
        <w:t>:</w:t>
      </w:r>
    </w:p>
    <w:p w14:paraId="17F17496" w14:textId="77777777" w:rsidR="000B578C" w:rsidRDefault="000B578C" w:rsidP="004721CF">
      <w:pPr>
        <w:pStyle w:val="ListParagraph"/>
      </w:pPr>
      <w:r>
        <w:t>Using a technique called histogram equalization, one can improve an image</w:t>
      </w:r>
      <w:r w:rsidR="00F30FFB">
        <w:t>’</w:t>
      </w:r>
      <w:r>
        <w:t>s contrast by dispersing the intensity values throughout the whole range. The fundamental concept behind histogram equalization is to adjust the pixel intensities so that the image</w:t>
      </w:r>
      <w:r w:rsidR="00F30FFB">
        <w:t>’</w:t>
      </w:r>
      <w:r>
        <w:t>s histogram</w:t>
      </w:r>
      <w:r w:rsidR="00F30FFB">
        <w:t>’</w:t>
      </w:r>
      <w:r>
        <w:t>s cumulative distribution function (also known as the CDF) is represented as a linear function. Through this technique, the intensity values are effectively spread out, resulting in a more uniformly distributed histogram for the image.</w:t>
      </w:r>
    </w:p>
    <w:p w14:paraId="25124DC6" w14:textId="77777777" w:rsidR="000B578C" w:rsidRDefault="000B578C" w:rsidP="000B578C">
      <w:pPr>
        <w:ind w:left="720"/>
      </w:pPr>
      <w:r w:rsidRPr="00614D42">
        <w:rPr>
          <w:u w:val="single"/>
        </w:rPr>
        <w:t>Process of Histogram Equalization</w:t>
      </w:r>
      <w:r>
        <w:t>:</w:t>
      </w:r>
    </w:p>
    <w:p w14:paraId="4A3E7002" w14:textId="77777777" w:rsidR="000B578C" w:rsidRDefault="000B578C" w:rsidP="009C0E4D">
      <w:pPr>
        <w:pStyle w:val="ListParagraph"/>
        <w:numPr>
          <w:ilvl w:val="1"/>
          <w:numId w:val="1"/>
        </w:numPr>
        <w:spacing w:line="360" w:lineRule="auto"/>
      </w:pPr>
      <w:r w:rsidRPr="00A35859">
        <w:rPr>
          <w:u w:val="single"/>
        </w:rPr>
        <w:t>Compute Histogram</w:t>
      </w:r>
      <w:r>
        <w:t>: As an image is given as an input, create a histogram of the input that gives the frequency of pixels at each pixel intensity.</w:t>
      </w:r>
    </w:p>
    <w:p w14:paraId="585BD6B7" w14:textId="77777777" w:rsidR="002C2D72" w:rsidRDefault="002C2D72" w:rsidP="009C0E4D">
      <w:pPr>
        <w:pStyle w:val="ListParagraph"/>
        <w:numPr>
          <w:ilvl w:val="1"/>
          <w:numId w:val="1"/>
        </w:numPr>
        <w:spacing w:line="360" w:lineRule="auto"/>
      </w:pPr>
      <w:r w:rsidRPr="00A35859">
        <w:rPr>
          <w:u w:val="single"/>
        </w:rPr>
        <w:t>Compute PDF</w:t>
      </w:r>
      <w:r>
        <w:t>: Once histogram is computed, the frequencies are normalized, i.e., each frequency at a pixel intensity is divided by total count of pixels.</w:t>
      </w:r>
    </w:p>
    <w:p w14:paraId="56490A17" w14:textId="77777777" w:rsidR="002C2D72" w:rsidRDefault="002C2D72" w:rsidP="009C0E4D">
      <w:pPr>
        <w:pStyle w:val="ListParagraph"/>
        <w:numPr>
          <w:ilvl w:val="1"/>
          <w:numId w:val="1"/>
        </w:numPr>
        <w:spacing w:line="360" w:lineRule="auto"/>
      </w:pPr>
      <w:r w:rsidRPr="00A35859">
        <w:rPr>
          <w:u w:val="single"/>
        </w:rPr>
        <w:t>Compute CDF</w:t>
      </w:r>
      <w:r>
        <w:t>: With the PDF values, calculate the cumulative sum of counts of pixels. The range of this CDF is from 0 to total number of pixels. Then, calculate the normalized CDF values.</w:t>
      </w:r>
    </w:p>
    <w:p w14:paraId="4B14E581" w14:textId="77777777" w:rsidR="00E454A1" w:rsidRDefault="002C2D72" w:rsidP="009C0E4D">
      <w:pPr>
        <w:pStyle w:val="ListParagraph"/>
        <w:numPr>
          <w:ilvl w:val="1"/>
          <w:numId w:val="1"/>
        </w:numPr>
        <w:spacing w:line="360" w:lineRule="auto"/>
      </w:pPr>
      <w:r w:rsidRPr="00A35859">
        <w:rPr>
          <w:u w:val="single"/>
        </w:rPr>
        <w:t xml:space="preserve">Histogram Equalization </w:t>
      </w:r>
      <w:r w:rsidR="00A35859" w:rsidRPr="00A35859">
        <w:rPr>
          <w:u w:val="single"/>
        </w:rPr>
        <w:t>Enhancement</w:t>
      </w:r>
      <w:r>
        <w:t xml:space="preserve">: </w:t>
      </w:r>
      <w:r w:rsidR="00E454A1">
        <w:t>Each pixel at a particular intensity will be denormalized again, i.e., the CDF of that intensity is multiplied by 255 and placed in the resulting equalized image.</w:t>
      </w:r>
    </w:p>
    <w:p w14:paraId="7BB554D6" w14:textId="77777777" w:rsidR="00D473BC" w:rsidRDefault="00D473BC" w:rsidP="00D473BC"/>
    <w:p w14:paraId="768480D0" w14:textId="77777777" w:rsidR="00D473BC" w:rsidRDefault="00D473BC" w:rsidP="00D473BC"/>
    <w:p w14:paraId="544E9B21" w14:textId="77777777" w:rsidR="00D473BC" w:rsidRDefault="00D473BC" w:rsidP="00D473BC"/>
    <w:p w14:paraId="66A22CA8" w14:textId="77777777" w:rsidR="00D473BC" w:rsidRDefault="00D473BC" w:rsidP="00D473BC"/>
    <w:p w14:paraId="769829E8" w14:textId="77777777" w:rsidR="00D473BC" w:rsidRDefault="00D473BC" w:rsidP="00D473BC"/>
    <w:p w14:paraId="468C934E" w14:textId="77777777" w:rsidR="00D473BC" w:rsidRDefault="00D473BC" w:rsidP="00D473BC"/>
    <w:p w14:paraId="19FBF214" w14:textId="77777777" w:rsidR="00745358" w:rsidRDefault="00745358" w:rsidP="00D473BC"/>
    <w:p w14:paraId="71829B77" w14:textId="77777777" w:rsidR="00745358" w:rsidRDefault="00745358" w:rsidP="00D473BC"/>
    <w:p w14:paraId="3A9318E5" w14:textId="77777777" w:rsidR="00745358" w:rsidRDefault="00745358" w:rsidP="00D473BC"/>
    <w:p w14:paraId="382EDBFD" w14:textId="77777777" w:rsidR="00D473BC" w:rsidRDefault="00D473BC" w:rsidP="00D473BC"/>
    <w:p w14:paraId="78BA47BB" w14:textId="77777777" w:rsidR="004721CF" w:rsidRPr="008827AB" w:rsidRDefault="004721CF" w:rsidP="00E454A1">
      <w:pPr>
        <w:pStyle w:val="ListParagraph"/>
        <w:numPr>
          <w:ilvl w:val="0"/>
          <w:numId w:val="1"/>
        </w:numPr>
        <w:rPr>
          <w:rFonts w:cs="Calibri"/>
          <w:b/>
          <w:bCs/>
        </w:rPr>
      </w:pPr>
      <w:r w:rsidRPr="008827AB">
        <w:rPr>
          <w:rFonts w:cs="Calibri"/>
          <w:b/>
          <w:bCs/>
          <w:sz w:val="27"/>
          <w:szCs w:val="27"/>
          <w:shd w:val="clear" w:color="auto" w:fill="FFFFFF"/>
        </w:rPr>
        <w:lastRenderedPageBreak/>
        <w:t>Show people.png before and after histogram equalization, and the corresponding histograms (PDFs).</w:t>
      </w:r>
    </w:p>
    <w:p w14:paraId="1D5ED46F" w14:textId="77777777" w:rsidR="004721CF" w:rsidRPr="008827AB" w:rsidRDefault="004721CF" w:rsidP="004721CF">
      <w:pPr>
        <w:pStyle w:val="ListParagraph"/>
        <w:rPr>
          <w:rFonts w:cs="Calibri"/>
          <w:b/>
          <w:bCs/>
        </w:rPr>
      </w:pPr>
    </w:p>
    <w:p w14:paraId="5A0877C5" w14:textId="77777777" w:rsidR="00E454A1" w:rsidRDefault="00E454A1" w:rsidP="004721CF">
      <w:pPr>
        <w:pStyle w:val="ListParagraph"/>
      </w:pPr>
      <w:r>
        <w:t>“</w:t>
      </w:r>
      <w:r w:rsidRPr="008827AB">
        <w:rPr>
          <w:b/>
          <w:bCs/>
          <w:highlight w:val="lightGray"/>
        </w:rPr>
        <w:t>people.png</w:t>
      </w:r>
      <w:r>
        <w:t xml:space="preserve">” </w:t>
      </w:r>
      <w:r w:rsidRPr="002E6C93">
        <w:rPr>
          <w:u w:val="single"/>
        </w:rPr>
        <w:t>before</w:t>
      </w:r>
      <w:r>
        <w:t xml:space="preserve"> the histogram equalization</w:t>
      </w:r>
      <w:r w:rsidR="001852D9">
        <w:t xml:space="preserve"> and PDF</w:t>
      </w:r>
      <w:r>
        <w:t>:</w:t>
      </w:r>
    </w:p>
    <w:p w14:paraId="11E7AB6B" w14:textId="6D53710C" w:rsidR="001852D9" w:rsidRDefault="00F872AA" w:rsidP="004721CF">
      <w:pPr>
        <w:ind w:firstLine="720"/>
      </w:pPr>
      <w:r w:rsidRPr="008349DC">
        <w:rPr>
          <w:noProof/>
        </w:rPr>
        <w:drawing>
          <wp:inline distT="0" distB="0" distL="0" distR="0" wp14:anchorId="401FFAD7" wp14:editId="2775CD58">
            <wp:extent cx="2575560" cy="1938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5560" cy="1938020"/>
                    </a:xfrm>
                    <a:prstGeom prst="rect">
                      <a:avLst/>
                    </a:prstGeom>
                    <a:noFill/>
                    <a:ln>
                      <a:noFill/>
                    </a:ln>
                  </pic:spPr>
                </pic:pic>
              </a:graphicData>
            </a:graphic>
          </wp:inline>
        </w:drawing>
      </w:r>
      <w:r w:rsidR="00E454A1">
        <w:t xml:space="preserve"> </w:t>
      </w:r>
      <w:r w:rsidRPr="008349DC">
        <w:rPr>
          <w:noProof/>
        </w:rPr>
        <w:drawing>
          <wp:inline distT="0" distB="0" distL="0" distR="0" wp14:anchorId="25E6E2BF" wp14:editId="77A41F19">
            <wp:extent cx="2818765" cy="19545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8765" cy="1954530"/>
                    </a:xfrm>
                    <a:prstGeom prst="rect">
                      <a:avLst/>
                    </a:prstGeom>
                    <a:noFill/>
                    <a:ln>
                      <a:noFill/>
                    </a:ln>
                  </pic:spPr>
                </pic:pic>
              </a:graphicData>
            </a:graphic>
          </wp:inline>
        </w:drawing>
      </w:r>
      <w:r w:rsidR="00E454A1">
        <w:t xml:space="preserve">             </w:t>
      </w:r>
    </w:p>
    <w:p w14:paraId="7FA7DC18" w14:textId="77777777" w:rsidR="004721CF" w:rsidRDefault="001852D9" w:rsidP="00E454A1">
      <w:r>
        <w:tab/>
      </w:r>
    </w:p>
    <w:p w14:paraId="65B375B5" w14:textId="77777777" w:rsidR="001852D9" w:rsidRDefault="001852D9" w:rsidP="004721CF">
      <w:pPr>
        <w:ind w:firstLine="720"/>
      </w:pPr>
      <w:r>
        <w:t>“</w:t>
      </w:r>
      <w:r w:rsidRPr="008827AB">
        <w:rPr>
          <w:b/>
          <w:bCs/>
          <w:highlight w:val="lightGray"/>
        </w:rPr>
        <w:t>people.png</w:t>
      </w:r>
      <w:r>
        <w:t xml:space="preserve">” </w:t>
      </w:r>
      <w:r w:rsidRPr="002E6C93">
        <w:rPr>
          <w:u w:val="single"/>
        </w:rPr>
        <w:t>after</w:t>
      </w:r>
      <w:r>
        <w:t xml:space="preserve"> the histogram equalization and PDF:</w:t>
      </w:r>
    </w:p>
    <w:p w14:paraId="30B79DA9" w14:textId="47238BE1" w:rsidR="000B578C" w:rsidRDefault="00F872AA" w:rsidP="004721CF">
      <w:pPr>
        <w:ind w:firstLine="720"/>
      </w:pPr>
      <w:r w:rsidRPr="008349DC">
        <w:rPr>
          <w:noProof/>
        </w:rPr>
        <w:drawing>
          <wp:inline distT="0" distB="0" distL="0" distR="0" wp14:anchorId="25958EA8" wp14:editId="648E6E1F">
            <wp:extent cx="2592070" cy="213106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2070" cy="2131060"/>
                    </a:xfrm>
                    <a:prstGeom prst="rect">
                      <a:avLst/>
                    </a:prstGeom>
                    <a:noFill/>
                    <a:ln>
                      <a:noFill/>
                    </a:ln>
                  </pic:spPr>
                </pic:pic>
              </a:graphicData>
            </a:graphic>
          </wp:inline>
        </w:drawing>
      </w:r>
      <w:r w:rsidR="004721CF">
        <w:t xml:space="preserve"> </w:t>
      </w:r>
      <w:r w:rsidRPr="008349DC">
        <w:rPr>
          <w:noProof/>
        </w:rPr>
        <w:drawing>
          <wp:inline distT="0" distB="0" distL="0" distR="0" wp14:anchorId="758E91A1" wp14:editId="07E90AB4">
            <wp:extent cx="2751455" cy="207200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1455" cy="2072005"/>
                    </a:xfrm>
                    <a:prstGeom prst="rect">
                      <a:avLst/>
                    </a:prstGeom>
                    <a:noFill/>
                    <a:ln>
                      <a:noFill/>
                    </a:ln>
                  </pic:spPr>
                </pic:pic>
              </a:graphicData>
            </a:graphic>
          </wp:inline>
        </w:drawing>
      </w:r>
    </w:p>
    <w:p w14:paraId="0F282E5F" w14:textId="77777777" w:rsidR="00D473BC" w:rsidRDefault="00D473BC" w:rsidP="004721CF">
      <w:pPr>
        <w:ind w:firstLine="720"/>
      </w:pPr>
    </w:p>
    <w:p w14:paraId="13879B0D" w14:textId="77777777" w:rsidR="00D473BC" w:rsidRDefault="00D473BC" w:rsidP="004721CF">
      <w:pPr>
        <w:ind w:firstLine="720"/>
      </w:pPr>
    </w:p>
    <w:p w14:paraId="5453FF76" w14:textId="77777777" w:rsidR="00D473BC" w:rsidRDefault="00D473BC" w:rsidP="004721CF">
      <w:pPr>
        <w:ind w:firstLine="720"/>
      </w:pPr>
    </w:p>
    <w:p w14:paraId="357C457C" w14:textId="77777777" w:rsidR="00D473BC" w:rsidRDefault="00D473BC" w:rsidP="004721CF">
      <w:pPr>
        <w:ind w:firstLine="720"/>
      </w:pPr>
    </w:p>
    <w:p w14:paraId="7B8263EF" w14:textId="77777777" w:rsidR="00D473BC" w:rsidRDefault="00D473BC" w:rsidP="004721CF">
      <w:pPr>
        <w:ind w:firstLine="720"/>
      </w:pPr>
    </w:p>
    <w:p w14:paraId="5440C960" w14:textId="77777777" w:rsidR="00D473BC" w:rsidRDefault="00D473BC" w:rsidP="004721CF">
      <w:pPr>
        <w:ind w:firstLine="720"/>
      </w:pPr>
    </w:p>
    <w:p w14:paraId="547A43F6" w14:textId="77777777" w:rsidR="00745358" w:rsidRDefault="00745358" w:rsidP="004721CF">
      <w:pPr>
        <w:ind w:firstLine="720"/>
      </w:pPr>
    </w:p>
    <w:p w14:paraId="718E1745" w14:textId="77777777" w:rsidR="00D473BC" w:rsidRDefault="00D473BC" w:rsidP="004721CF">
      <w:pPr>
        <w:ind w:firstLine="720"/>
      </w:pPr>
    </w:p>
    <w:p w14:paraId="731FA946" w14:textId="77777777" w:rsidR="004721CF" w:rsidRPr="008827AB" w:rsidRDefault="004721CF" w:rsidP="00E40356">
      <w:pPr>
        <w:pStyle w:val="ListParagraph"/>
        <w:numPr>
          <w:ilvl w:val="0"/>
          <w:numId w:val="1"/>
        </w:numPr>
        <w:rPr>
          <w:rFonts w:cs="Calibri"/>
          <w:b/>
          <w:bCs/>
        </w:rPr>
      </w:pPr>
      <w:r w:rsidRPr="008827AB">
        <w:rPr>
          <w:rFonts w:cs="Calibri"/>
          <w:b/>
          <w:bCs/>
          <w:sz w:val="27"/>
          <w:szCs w:val="27"/>
          <w:shd w:val="clear" w:color="auto" w:fill="FFFFFF"/>
        </w:rPr>
        <w:lastRenderedPageBreak/>
        <w:t>Discuss how the image and histogram have changed, and connect it back to your description.</w:t>
      </w:r>
    </w:p>
    <w:p w14:paraId="20ADE256" w14:textId="77777777" w:rsidR="004721CF" w:rsidRPr="008827AB" w:rsidRDefault="004721CF" w:rsidP="004721CF">
      <w:pPr>
        <w:pStyle w:val="ListParagraph"/>
        <w:rPr>
          <w:rFonts w:cs="Calibri"/>
          <w:b/>
          <w:bCs/>
        </w:rPr>
      </w:pPr>
    </w:p>
    <w:p w14:paraId="49D0B31E" w14:textId="77777777" w:rsidR="00E40356" w:rsidRDefault="00E40356" w:rsidP="004721CF">
      <w:pPr>
        <w:pStyle w:val="ListParagraph"/>
      </w:pPr>
      <w:r w:rsidRPr="004721CF">
        <w:rPr>
          <w:u w:val="single"/>
        </w:rPr>
        <w:t>Change in the image</w:t>
      </w:r>
      <w:r>
        <w:t>:</w:t>
      </w:r>
    </w:p>
    <w:p w14:paraId="66745060" w14:textId="77777777" w:rsidR="00E40356" w:rsidRDefault="00E40356" w:rsidP="00E40356">
      <w:pPr>
        <w:pStyle w:val="ListParagraph"/>
      </w:pPr>
      <w:r>
        <w:t>The original image has a darker shade to it. Once the histogram equalization is applied on the image, the intensity level has an approximately equal probability. The resultant image is now brighter. We can say that the contrast is increased which makes the dar</w:t>
      </w:r>
      <w:r w:rsidR="00804380">
        <w:t>ker places of the image brighter.</w:t>
      </w:r>
    </w:p>
    <w:p w14:paraId="173C61D9" w14:textId="77777777" w:rsidR="00804380" w:rsidRDefault="00804380" w:rsidP="00E40356">
      <w:pPr>
        <w:pStyle w:val="ListParagraph"/>
      </w:pPr>
    </w:p>
    <w:p w14:paraId="028275B0" w14:textId="77777777" w:rsidR="00804380" w:rsidRDefault="00804380" w:rsidP="00804380">
      <w:pPr>
        <w:pStyle w:val="ListParagraph"/>
      </w:pPr>
      <w:r w:rsidRPr="004721CF">
        <w:rPr>
          <w:u w:val="single"/>
        </w:rPr>
        <w:t>Change in the Histogram</w:t>
      </w:r>
      <w:r>
        <w:t xml:space="preserve">: </w:t>
      </w:r>
    </w:p>
    <w:p w14:paraId="61E988B9" w14:textId="77777777" w:rsidR="00804380" w:rsidRDefault="00804380" w:rsidP="00804380">
      <w:pPr>
        <w:pStyle w:val="ListParagraph"/>
      </w:pPr>
      <w:r>
        <w:t>Initially, the histogram is biased on the left side and then on the rightmost end. This means that there are a lot of dark pixels and very few light pixels. The histogram is not uniformly distributed across the pixel intensity range.</w:t>
      </w:r>
    </w:p>
    <w:p w14:paraId="572F0C5B" w14:textId="77777777" w:rsidR="004721CF" w:rsidRDefault="00804380" w:rsidP="00230244">
      <w:pPr>
        <w:pStyle w:val="ListParagraph"/>
      </w:pPr>
      <w:r>
        <w:t>After the histogram equalization is applied on the input image, the pixel intensities have been spread equally along the pixel intensity range. The resultant histogram is uniformly distributed. This is relatively more uniform than the input image’s histogram.</w:t>
      </w:r>
    </w:p>
    <w:p w14:paraId="42F9E629" w14:textId="77777777" w:rsidR="00230244" w:rsidRDefault="00230244" w:rsidP="00230244">
      <w:pPr>
        <w:pStyle w:val="ListParagraph"/>
      </w:pPr>
    </w:p>
    <w:p w14:paraId="07FF8A57" w14:textId="77777777" w:rsidR="00804380" w:rsidRPr="008827AB" w:rsidRDefault="004721CF" w:rsidP="00804380">
      <w:pPr>
        <w:pStyle w:val="ListParagraph"/>
        <w:numPr>
          <w:ilvl w:val="0"/>
          <w:numId w:val="1"/>
        </w:numPr>
        <w:rPr>
          <w:rFonts w:cs="Calibri"/>
          <w:b/>
          <w:bCs/>
        </w:rPr>
      </w:pPr>
      <w:r w:rsidRPr="008827AB">
        <w:rPr>
          <w:rFonts w:cs="Calibri"/>
          <w:b/>
          <w:bCs/>
          <w:sz w:val="27"/>
          <w:szCs w:val="27"/>
          <w:shd w:val="clear" w:color="auto" w:fill="FFFFFF"/>
        </w:rPr>
        <w:t>Show the cumulative distribution function before and after histogram equalization in a side-by-side figure. Describe what you see. Explain the shape of each CDF and relate it back to image contrast and intensity histogram shape.</w:t>
      </w:r>
    </w:p>
    <w:p w14:paraId="716ADE1B" w14:textId="77777777" w:rsidR="004721CF" w:rsidRPr="008827AB" w:rsidRDefault="004721CF" w:rsidP="004721CF">
      <w:pPr>
        <w:pStyle w:val="ListParagraph"/>
        <w:rPr>
          <w:rFonts w:cs="Calibri"/>
          <w:b/>
          <w:bCs/>
        </w:rPr>
      </w:pPr>
    </w:p>
    <w:p w14:paraId="2BD79BFC" w14:textId="07C3E5C8" w:rsidR="00273DD4" w:rsidRPr="003B7A98" w:rsidRDefault="00F872AA" w:rsidP="003B7A98">
      <w:pPr>
        <w:pStyle w:val="ListParagraph"/>
      </w:pPr>
      <w:r w:rsidRPr="008349DC">
        <w:rPr>
          <w:noProof/>
        </w:rPr>
        <w:drawing>
          <wp:inline distT="0" distB="0" distL="0" distR="0" wp14:anchorId="7975BC14" wp14:editId="3AAC8700">
            <wp:extent cx="2659380" cy="202184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9380" cy="2021840"/>
                    </a:xfrm>
                    <a:prstGeom prst="rect">
                      <a:avLst/>
                    </a:prstGeom>
                    <a:noFill/>
                    <a:ln>
                      <a:noFill/>
                    </a:ln>
                  </pic:spPr>
                </pic:pic>
              </a:graphicData>
            </a:graphic>
          </wp:inline>
        </w:drawing>
      </w:r>
      <w:r w:rsidR="00804380">
        <w:t xml:space="preserve">     </w:t>
      </w:r>
      <w:r w:rsidRPr="008349DC">
        <w:rPr>
          <w:noProof/>
        </w:rPr>
        <w:drawing>
          <wp:inline distT="0" distB="0" distL="0" distR="0" wp14:anchorId="34BD4F5D" wp14:editId="015EC6C9">
            <wp:extent cx="2625725" cy="198818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5725" cy="1988185"/>
                    </a:xfrm>
                    <a:prstGeom prst="rect">
                      <a:avLst/>
                    </a:prstGeom>
                    <a:noFill/>
                    <a:ln>
                      <a:noFill/>
                    </a:ln>
                  </pic:spPr>
                </pic:pic>
              </a:graphicData>
            </a:graphic>
          </wp:inline>
        </w:drawing>
      </w:r>
    </w:p>
    <w:p w14:paraId="0987D4DD" w14:textId="77777777" w:rsidR="00273DD4" w:rsidRDefault="00273DD4" w:rsidP="003B7A98">
      <w:pPr>
        <w:ind w:left="720"/>
      </w:pPr>
      <w:r w:rsidRPr="00273DD4">
        <w:br/>
        <w:t>The Cumulative Distribution Function (CDF) represents the cumulative probability of pixel intensities in an image.</w:t>
      </w:r>
    </w:p>
    <w:p w14:paraId="3AFDCC3F" w14:textId="77777777" w:rsidR="00693C23" w:rsidRDefault="00693C23" w:rsidP="003B7A98">
      <w:pPr>
        <w:ind w:left="720"/>
      </w:pPr>
    </w:p>
    <w:p w14:paraId="35915BF0" w14:textId="77777777" w:rsidR="00693C23" w:rsidRDefault="00693C23" w:rsidP="003B7A98">
      <w:pPr>
        <w:ind w:left="720"/>
      </w:pPr>
    </w:p>
    <w:p w14:paraId="2480D1DE" w14:textId="77777777" w:rsidR="00693C23" w:rsidRDefault="00693C23" w:rsidP="003B7A98">
      <w:pPr>
        <w:ind w:left="720"/>
      </w:pPr>
    </w:p>
    <w:p w14:paraId="7CFFF6A7" w14:textId="77777777" w:rsidR="00BB06D1" w:rsidRPr="00273DD4" w:rsidRDefault="00BB06D1" w:rsidP="003B7A98">
      <w:pPr>
        <w:ind w:left="720"/>
      </w:pPr>
    </w:p>
    <w:p w14:paraId="02A6700A" w14:textId="77777777" w:rsidR="00273DD4" w:rsidRPr="00273DD4" w:rsidRDefault="00273DD4" w:rsidP="003B7A98">
      <w:pPr>
        <w:ind w:left="720"/>
        <w:rPr>
          <w:b/>
          <w:bCs/>
          <w:sz w:val="30"/>
          <w:szCs w:val="30"/>
        </w:rPr>
      </w:pPr>
      <w:r w:rsidRPr="00273DD4">
        <w:rPr>
          <w:b/>
          <w:bCs/>
          <w:sz w:val="30"/>
          <w:szCs w:val="30"/>
        </w:rPr>
        <w:lastRenderedPageBreak/>
        <w:t>Before Histogram Equalization:</w:t>
      </w:r>
    </w:p>
    <w:p w14:paraId="4624DD6A" w14:textId="77777777" w:rsidR="00FC6FB6" w:rsidRPr="00FC6FB6" w:rsidRDefault="00FC6FB6" w:rsidP="00FC6FB6">
      <w:pPr>
        <w:ind w:left="720"/>
        <w:rPr>
          <w:b/>
          <w:bCs/>
        </w:rPr>
      </w:pPr>
      <w:r>
        <w:rPr>
          <w:b/>
          <w:bCs/>
        </w:rPr>
        <w:t>Shape of CDF:</w:t>
      </w:r>
    </w:p>
    <w:p w14:paraId="0F4F04AE" w14:textId="77777777" w:rsidR="00273DD4" w:rsidRPr="00273DD4" w:rsidRDefault="00273DD4" w:rsidP="003B7A98">
      <w:pPr>
        <w:ind w:left="720"/>
      </w:pPr>
      <w:r w:rsidRPr="00273DD4">
        <w:t xml:space="preserve">In </w:t>
      </w:r>
      <w:r w:rsidR="00425ADB">
        <w:t>the input</w:t>
      </w:r>
      <w:r w:rsidRPr="00273DD4">
        <w:t xml:space="preserve"> image, the CDF tends to start from 0 and gradually increases. The shape is influenced by the distribution of pixel intensities in the original image.</w:t>
      </w:r>
    </w:p>
    <w:p w14:paraId="6573312B" w14:textId="77777777" w:rsidR="00273DD4" w:rsidRDefault="00273DD4" w:rsidP="00FC6FB6">
      <w:pPr>
        <w:ind w:left="720"/>
      </w:pPr>
      <w:r w:rsidRPr="00273DD4">
        <w:t>If the histogram has peaks or biases towards certain intensity levels, the CDF will exhibit a steeper slope in those regions.</w:t>
      </w:r>
      <w:r w:rsidR="00425ADB">
        <w:t xml:space="preserve"> We can see the slopes being steep between the pixel intensities 0 – 50. </w:t>
      </w:r>
    </w:p>
    <w:p w14:paraId="0F323409" w14:textId="77777777" w:rsidR="00FC6FB6" w:rsidRPr="00FC6FB6" w:rsidRDefault="00FC6FB6" w:rsidP="00FC6FB6">
      <w:pPr>
        <w:ind w:left="720"/>
        <w:rPr>
          <w:b/>
          <w:bCs/>
        </w:rPr>
      </w:pPr>
      <w:r>
        <w:rPr>
          <w:b/>
          <w:bCs/>
        </w:rPr>
        <w:t>Relation to Image Contrast:</w:t>
      </w:r>
    </w:p>
    <w:p w14:paraId="140308F3" w14:textId="77777777" w:rsidR="00273DD4" w:rsidRDefault="00273DD4" w:rsidP="003B7A98">
      <w:pPr>
        <w:ind w:left="720"/>
      </w:pPr>
      <w:r w:rsidRPr="00273DD4">
        <w:t xml:space="preserve">A steep CDF slope indicates regions in the image with high contrast, where pixel intensities are concentrated. </w:t>
      </w:r>
      <w:r w:rsidR="00425ADB">
        <w:t xml:space="preserve">Steep CDF slope depicts that there is an abrupt change in pixel intensity. </w:t>
      </w:r>
      <w:r w:rsidR="00234B0C">
        <w:t>Spikes</w:t>
      </w:r>
      <w:r w:rsidRPr="00273DD4">
        <w:t xml:space="preserve"> in the original histogram </w:t>
      </w:r>
      <w:r w:rsidR="00234B0C">
        <w:t>means that there is a sha</w:t>
      </w:r>
      <w:r w:rsidRPr="00273DD4">
        <w:t>rp increase in the CDF, indicating abrupt changes in pixel intensities.</w:t>
      </w:r>
    </w:p>
    <w:p w14:paraId="537B1749" w14:textId="77777777" w:rsidR="00273DD4" w:rsidRDefault="00273DD4" w:rsidP="00FC6FB6">
      <w:pPr>
        <w:ind w:left="720"/>
        <w:rPr>
          <w:b/>
          <w:bCs/>
          <w:sz w:val="30"/>
          <w:szCs w:val="30"/>
        </w:rPr>
      </w:pPr>
      <w:r w:rsidRPr="00273DD4">
        <w:rPr>
          <w:b/>
          <w:bCs/>
          <w:sz w:val="30"/>
          <w:szCs w:val="30"/>
        </w:rPr>
        <w:t>After Histogram Equalization:</w:t>
      </w:r>
    </w:p>
    <w:p w14:paraId="34393086" w14:textId="77777777" w:rsidR="00FC6FB6" w:rsidRPr="00FC6FB6" w:rsidRDefault="00FC6FB6" w:rsidP="00FC6FB6">
      <w:pPr>
        <w:ind w:left="720"/>
        <w:rPr>
          <w:b/>
          <w:bCs/>
        </w:rPr>
      </w:pPr>
      <w:r>
        <w:rPr>
          <w:b/>
          <w:bCs/>
        </w:rPr>
        <w:t>Shape of CDF:</w:t>
      </w:r>
    </w:p>
    <w:p w14:paraId="110758D4" w14:textId="77777777" w:rsidR="00273DD4" w:rsidRPr="00273DD4" w:rsidRDefault="00273DD4" w:rsidP="003B7A98">
      <w:pPr>
        <w:ind w:left="720"/>
      </w:pPr>
      <w:r w:rsidRPr="00273DD4">
        <w:t>After histogram equalization, the CDF becomes approximately linear. This linearity signifies a more uniformly distributed set of pixel intensities.</w:t>
      </w:r>
      <w:r w:rsidR="003B7A98">
        <w:t xml:space="preserve"> There is a periodic increase in slope. </w:t>
      </w:r>
    </w:p>
    <w:p w14:paraId="61E76FD1" w14:textId="77777777" w:rsidR="00273DD4" w:rsidRPr="00273DD4" w:rsidRDefault="00273DD4" w:rsidP="003B7A98">
      <w:pPr>
        <w:ind w:left="720"/>
      </w:pPr>
      <w:r w:rsidRPr="00273DD4">
        <w:t>A flat CDF suggests that each intensity level has an approximately equal probability.</w:t>
      </w:r>
    </w:p>
    <w:p w14:paraId="06B9849D" w14:textId="77777777" w:rsidR="008A46CE" w:rsidRDefault="008A46CE" w:rsidP="00FC6FB6">
      <w:pPr>
        <w:ind w:left="720"/>
        <w:rPr>
          <w:b/>
          <w:bCs/>
        </w:rPr>
      </w:pPr>
    </w:p>
    <w:p w14:paraId="16212CCA" w14:textId="77777777" w:rsidR="00FC6FB6" w:rsidRPr="00FC6FB6" w:rsidRDefault="00FC6FB6" w:rsidP="00FC6FB6">
      <w:pPr>
        <w:ind w:left="720"/>
        <w:rPr>
          <w:b/>
          <w:bCs/>
        </w:rPr>
      </w:pPr>
      <w:r>
        <w:rPr>
          <w:b/>
          <w:bCs/>
        </w:rPr>
        <w:t>Relation to Image Contrast:</w:t>
      </w:r>
    </w:p>
    <w:p w14:paraId="11C00C3D" w14:textId="77777777" w:rsidR="00273DD4" w:rsidRPr="00273DD4" w:rsidRDefault="00273DD4" w:rsidP="003B7A98">
      <w:pPr>
        <w:ind w:left="720"/>
      </w:pPr>
      <w:r w:rsidRPr="00273DD4">
        <w:t xml:space="preserve">The flatter CDF </w:t>
      </w:r>
      <w:r w:rsidR="003B7A98">
        <w:t>means an</w:t>
      </w:r>
      <w:r w:rsidRPr="00273DD4">
        <w:t xml:space="preserve"> improved contrast in the image. The process of histogram equalization redistributes pixel intensities, stretching or compressing the original intensity range to enhance visibility of details.</w:t>
      </w:r>
      <w:r w:rsidR="003B7A98">
        <w:t xml:space="preserve"> </w:t>
      </w:r>
    </w:p>
    <w:p w14:paraId="0FA2453F" w14:textId="77777777" w:rsidR="003B7A98" w:rsidRDefault="003B7A98" w:rsidP="004721CF">
      <w:pPr>
        <w:ind w:left="720"/>
      </w:pPr>
      <w:r>
        <w:t>Spike</w:t>
      </w:r>
      <w:r w:rsidR="00273DD4" w:rsidRPr="00273DD4">
        <w:t>s and valleys in the original histogram are</w:t>
      </w:r>
      <w:r>
        <w:t xml:space="preserve"> more frequent and evident</w:t>
      </w:r>
      <w:r w:rsidR="00273DD4" w:rsidRPr="00273DD4">
        <w:t xml:space="preserve">, resulting in a more </w:t>
      </w:r>
      <w:r>
        <w:t xml:space="preserve">frequent update of slope. This results in </w:t>
      </w:r>
      <w:r w:rsidR="00273DD4" w:rsidRPr="00273DD4">
        <w:t>balanced distribution of pixel intensities, which is reflected in the linear CDF.</w:t>
      </w:r>
      <w:r>
        <w:t xml:space="preserve"> In the interval 200 – 250, there is lesser spikes and valleys. </w:t>
      </w:r>
      <w:r w:rsidR="00BF5887">
        <w:t>So,</w:t>
      </w:r>
      <w:r>
        <w:t xml:space="preserve"> we do not find many slope updates.</w:t>
      </w:r>
    </w:p>
    <w:p w14:paraId="5F47477E" w14:textId="77777777" w:rsidR="00693C23" w:rsidRDefault="00693C23" w:rsidP="004721CF">
      <w:pPr>
        <w:ind w:left="720"/>
      </w:pPr>
    </w:p>
    <w:p w14:paraId="4C8EA329" w14:textId="77777777" w:rsidR="00693C23" w:rsidRDefault="00693C23" w:rsidP="004721CF">
      <w:pPr>
        <w:ind w:left="720"/>
      </w:pPr>
    </w:p>
    <w:p w14:paraId="17163570" w14:textId="77777777" w:rsidR="00693C23" w:rsidRDefault="00693C23" w:rsidP="004721CF">
      <w:pPr>
        <w:ind w:left="720"/>
      </w:pPr>
    </w:p>
    <w:p w14:paraId="4A0CBF7C" w14:textId="77777777" w:rsidR="00693C23" w:rsidRDefault="00693C23" w:rsidP="004721CF">
      <w:pPr>
        <w:ind w:left="720"/>
      </w:pPr>
    </w:p>
    <w:p w14:paraId="661AE1EB" w14:textId="77777777" w:rsidR="00693C23" w:rsidRDefault="00693C23" w:rsidP="004721CF">
      <w:pPr>
        <w:ind w:left="720"/>
      </w:pPr>
    </w:p>
    <w:p w14:paraId="3059E776" w14:textId="77777777" w:rsidR="00693C23" w:rsidRDefault="00693C23" w:rsidP="004721CF">
      <w:pPr>
        <w:ind w:left="720"/>
      </w:pPr>
    </w:p>
    <w:p w14:paraId="041173B6" w14:textId="77777777" w:rsidR="00D473BC" w:rsidRDefault="00D473BC" w:rsidP="00BB06D1"/>
    <w:p w14:paraId="2C90B86D" w14:textId="77777777" w:rsidR="003B7A98" w:rsidRPr="008827AB" w:rsidRDefault="004721CF" w:rsidP="00DB150F">
      <w:pPr>
        <w:pStyle w:val="ListParagraph"/>
        <w:numPr>
          <w:ilvl w:val="0"/>
          <w:numId w:val="1"/>
        </w:numPr>
        <w:rPr>
          <w:rFonts w:cs="Calibri"/>
          <w:b/>
          <w:bCs/>
        </w:rPr>
      </w:pPr>
      <w:r w:rsidRPr="008827AB">
        <w:rPr>
          <w:rFonts w:cs="Calibri"/>
          <w:b/>
          <w:bCs/>
          <w:sz w:val="27"/>
          <w:szCs w:val="27"/>
          <w:shd w:val="clear" w:color="auto" w:fill="FFFFFF"/>
        </w:rPr>
        <w:lastRenderedPageBreak/>
        <w:t>Reapply the histogram equalization procedure on the corrected image. Show and discuss the results.</w:t>
      </w:r>
    </w:p>
    <w:p w14:paraId="470006FD" w14:textId="77777777" w:rsidR="004721CF" w:rsidRPr="008827AB" w:rsidRDefault="004721CF" w:rsidP="004721CF">
      <w:pPr>
        <w:pStyle w:val="ListParagraph"/>
        <w:rPr>
          <w:rFonts w:cs="Calibri"/>
          <w:b/>
          <w:bCs/>
        </w:rPr>
      </w:pPr>
    </w:p>
    <w:p w14:paraId="6718E622" w14:textId="207EBC22" w:rsidR="00417D9B" w:rsidRDefault="00F872AA" w:rsidP="00417D9B">
      <w:pPr>
        <w:pStyle w:val="ListParagraph"/>
      </w:pPr>
      <w:r w:rsidRPr="008349DC">
        <w:rPr>
          <w:noProof/>
        </w:rPr>
        <w:drawing>
          <wp:inline distT="0" distB="0" distL="0" distR="0" wp14:anchorId="5D9A859D" wp14:editId="303C9DCE">
            <wp:extent cx="2550160" cy="204660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0160" cy="2046605"/>
                    </a:xfrm>
                    <a:prstGeom prst="rect">
                      <a:avLst/>
                    </a:prstGeom>
                    <a:noFill/>
                    <a:ln>
                      <a:noFill/>
                    </a:ln>
                  </pic:spPr>
                </pic:pic>
              </a:graphicData>
            </a:graphic>
          </wp:inline>
        </w:drawing>
      </w:r>
      <w:r w:rsidR="00DB150F">
        <w:t xml:space="preserve">          </w:t>
      </w:r>
      <w:r w:rsidRPr="008349DC">
        <w:rPr>
          <w:noProof/>
        </w:rPr>
        <w:drawing>
          <wp:inline distT="0" distB="0" distL="0" distR="0" wp14:anchorId="0C04C848" wp14:editId="75322A26">
            <wp:extent cx="2533650" cy="203009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3650" cy="2030095"/>
                    </a:xfrm>
                    <a:prstGeom prst="rect">
                      <a:avLst/>
                    </a:prstGeom>
                    <a:noFill/>
                    <a:ln>
                      <a:noFill/>
                    </a:ln>
                  </pic:spPr>
                </pic:pic>
              </a:graphicData>
            </a:graphic>
          </wp:inline>
        </w:drawing>
      </w:r>
    </w:p>
    <w:p w14:paraId="41419878" w14:textId="77777777" w:rsidR="00417D9B" w:rsidRDefault="003B7A98" w:rsidP="00FC6FB6">
      <w:pPr>
        <w:pStyle w:val="ListParagraph"/>
      </w:pPr>
      <w:r>
        <w:t xml:space="preserve">As shown in the comparison, </w:t>
      </w:r>
      <w:r w:rsidR="0082296B">
        <w:t xml:space="preserve">there is no noticeable change when Histogram Equalization is applied on an already equalized image. The method enhances the contrast of the image at the very first time. There is no improvement if applied again to the image. There </w:t>
      </w:r>
      <w:proofErr w:type="spellStart"/>
      <w:r w:rsidR="0082296B">
        <w:t>maybe</w:t>
      </w:r>
      <w:proofErr w:type="spellEnd"/>
      <w:r w:rsidR="0082296B">
        <w:t xml:space="preserve"> adverse effects, like saturation, if applied again.</w:t>
      </w:r>
    </w:p>
    <w:p w14:paraId="0C82FF93" w14:textId="77777777" w:rsidR="009612A9" w:rsidRDefault="009612A9" w:rsidP="00FC6FB6">
      <w:pPr>
        <w:pStyle w:val="ListParagraph"/>
      </w:pPr>
    </w:p>
    <w:p w14:paraId="189364ED" w14:textId="77777777" w:rsidR="009612A9" w:rsidRPr="004721CF" w:rsidRDefault="009612A9" w:rsidP="00FC6FB6">
      <w:pPr>
        <w:pStyle w:val="ListParagraph"/>
        <w:rPr>
          <w:u w:val="single"/>
        </w:rPr>
      </w:pPr>
      <w:r w:rsidRPr="004721CF">
        <w:rPr>
          <w:u w:val="single"/>
        </w:rPr>
        <w:t>PDFs:</w:t>
      </w:r>
    </w:p>
    <w:p w14:paraId="69938640" w14:textId="6649CC6C" w:rsidR="008A46CE" w:rsidRDefault="00F872AA" w:rsidP="00693C23">
      <w:pPr>
        <w:pStyle w:val="ListParagraph"/>
        <w:rPr>
          <w:noProof/>
        </w:rPr>
      </w:pPr>
      <w:r w:rsidRPr="008349DC">
        <w:rPr>
          <w:noProof/>
        </w:rPr>
        <w:drawing>
          <wp:inline distT="0" distB="0" distL="0" distR="0" wp14:anchorId="2E842961" wp14:editId="09358C08">
            <wp:extent cx="2499995" cy="183705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9995" cy="1837055"/>
                    </a:xfrm>
                    <a:prstGeom prst="rect">
                      <a:avLst/>
                    </a:prstGeom>
                    <a:noFill/>
                    <a:ln>
                      <a:noFill/>
                    </a:ln>
                  </pic:spPr>
                </pic:pic>
              </a:graphicData>
            </a:graphic>
          </wp:inline>
        </w:drawing>
      </w:r>
      <w:r w:rsidR="009612A9" w:rsidRPr="009612A9">
        <w:rPr>
          <w:noProof/>
        </w:rPr>
        <w:t xml:space="preserve"> </w:t>
      </w:r>
      <w:r w:rsidR="009612A9">
        <w:rPr>
          <w:noProof/>
        </w:rPr>
        <w:t xml:space="preserve">          </w:t>
      </w:r>
      <w:r w:rsidRPr="008349DC">
        <w:rPr>
          <w:noProof/>
        </w:rPr>
        <w:drawing>
          <wp:inline distT="0" distB="0" distL="0" distR="0" wp14:anchorId="1F34430F" wp14:editId="13AE91F0">
            <wp:extent cx="2458085" cy="18034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8085" cy="1803400"/>
                    </a:xfrm>
                    <a:prstGeom prst="rect">
                      <a:avLst/>
                    </a:prstGeom>
                    <a:noFill/>
                    <a:ln>
                      <a:noFill/>
                    </a:ln>
                  </pic:spPr>
                </pic:pic>
              </a:graphicData>
            </a:graphic>
          </wp:inline>
        </w:drawing>
      </w:r>
    </w:p>
    <w:p w14:paraId="5B924141" w14:textId="77777777" w:rsidR="008A46CE" w:rsidRPr="00D473BC" w:rsidRDefault="008A46CE" w:rsidP="00D473BC">
      <w:pPr>
        <w:pStyle w:val="ListParagraph"/>
        <w:rPr>
          <w:noProof/>
        </w:rPr>
      </w:pPr>
    </w:p>
    <w:p w14:paraId="14DE4C0F" w14:textId="77777777" w:rsidR="00DB150F" w:rsidRPr="004721CF" w:rsidRDefault="00DB150F" w:rsidP="00DB150F">
      <w:pPr>
        <w:pStyle w:val="ListParagraph"/>
        <w:rPr>
          <w:noProof/>
          <w:u w:val="single"/>
        </w:rPr>
      </w:pPr>
      <w:r w:rsidRPr="004721CF">
        <w:rPr>
          <w:noProof/>
          <w:u w:val="single"/>
        </w:rPr>
        <w:t>CDFs:</w:t>
      </w:r>
    </w:p>
    <w:p w14:paraId="2F188F14" w14:textId="6493361B" w:rsidR="00DB150F" w:rsidRDefault="00F872AA" w:rsidP="00DB150F">
      <w:pPr>
        <w:pStyle w:val="ListParagraph"/>
        <w:rPr>
          <w:noProof/>
        </w:rPr>
      </w:pPr>
      <w:r w:rsidRPr="008349DC">
        <w:rPr>
          <w:noProof/>
        </w:rPr>
        <w:drawing>
          <wp:inline distT="0" distB="0" distL="0" distR="0" wp14:anchorId="32FD619A" wp14:editId="1C041B2C">
            <wp:extent cx="2533650" cy="192976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1929765"/>
                    </a:xfrm>
                    <a:prstGeom prst="rect">
                      <a:avLst/>
                    </a:prstGeom>
                    <a:noFill/>
                    <a:ln>
                      <a:noFill/>
                    </a:ln>
                  </pic:spPr>
                </pic:pic>
              </a:graphicData>
            </a:graphic>
          </wp:inline>
        </w:drawing>
      </w:r>
      <w:r w:rsidR="00DB150F">
        <w:rPr>
          <w:noProof/>
        </w:rPr>
        <w:t xml:space="preserve">         </w:t>
      </w:r>
      <w:r w:rsidRPr="008349DC">
        <w:rPr>
          <w:noProof/>
        </w:rPr>
        <w:drawing>
          <wp:inline distT="0" distB="0" distL="0" distR="0" wp14:anchorId="3D9631E7" wp14:editId="5CC7CB8C">
            <wp:extent cx="2499995" cy="190436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9995" cy="1904365"/>
                    </a:xfrm>
                    <a:prstGeom prst="rect">
                      <a:avLst/>
                    </a:prstGeom>
                    <a:noFill/>
                    <a:ln>
                      <a:noFill/>
                    </a:ln>
                  </pic:spPr>
                </pic:pic>
              </a:graphicData>
            </a:graphic>
          </wp:inline>
        </w:drawing>
      </w:r>
    </w:p>
    <w:p w14:paraId="5C35AB82" w14:textId="77777777" w:rsidR="008A46CE" w:rsidRDefault="00DB150F" w:rsidP="00693C23">
      <w:pPr>
        <w:pStyle w:val="ListParagraph"/>
        <w:rPr>
          <w:noProof/>
        </w:rPr>
      </w:pPr>
      <w:r>
        <w:rPr>
          <w:noProof/>
        </w:rPr>
        <w:t>Furthermore, the CDFs and PDFs of the respective images show no difference. From this, we can say that there is no impending adverse effects.</w:t>
      </w:r>
    </w:p>
    <w:p w14:paraId="120191BE" w14:textId="77777777" w:rsidR="00A62169" w:rsidRDefault="00A62169" w:rsidP="00693C23">
      <w:pPr>
        <w:pStyle w:val="ListParagraph"/>
        <w:rPr>
          <w:noProof/>
        </w:rPr>
      </w:pPr>
    </w:p>
    <w:p w14:paraId="6140CEA2" w14:textId="77777777" w:rsidR="00C866CD" w:rsidRPr="008827AB" w:rsidRDefault="00C866CD" w:rsidP="0072175E">
      <w:pPr>
        <w:pStyle w:val="ListParagraph"/>
        <w:numPr>
          <w:ilvl w:val="0"/>
          <w:numId w:val="1"/>
        </w:numPr>
        <w:rPr>
          <w:rFonts w:cs="Calibri"/>
          <w:b/>
          <w:bCs/>
        </w:rPr>
      </w:pPr>
      <w:r w:rsidRPr="008827AB">
        <w:rPr>
          <w:rFonts w:cs="Calibri"/>
          <w:b/>
          <w:bCs/>
          <w:sz w:val="27"/>
          <w:szCs w:val="27"/>
          <w:shd w:val="clear" w:color="auto" w:fill="FFFFFF"/>
        </w:rPr>
        <w:t>Apply histogram equalization to your own low contrast image (greyscale). Show and discuss the results.</w:t>
      </w:r>
    </w:p>
    <w:p w14:paraId="0E4407ED" w14:textId="77777777" w:rsidR="00C866CD" w:rsidRPr="008827AB" w:rsidRDefault="00C866CD" w:rsidP="00C866CD">
      <w:pPr>
        <w:pStyle w:val="ListParagraph"/>
        <w:rPr>
          <w:rFonts w:cs="Calibri"/>
          <w:b/>
          <w:bCs/>
        </w:rPr>
      </w:pPr>
    </w:p>
    <w:p w14:paraId="62F0D83A" w14:textId="77777777" w:rsidR="0072175E" w:rsidRDefault="0072175E" w:rsidP="00C866CD">
      <w:pPr>
        <w:pStyle w:val="ListParagraph"/>
      </w:pPr>
      <w:r w:rsidRPr="00C866CD">
        <w:rPr>
          <w:b/>
          <w:bCs/>
          <w:u w:val="single"/>
        </w:rPr>
        <w:t>New Image:</w:t>
      </w:r>
      <w:r>
        <w:tab/>
      </w:r>
      <w:r>
        <w:tab/>
      </w:r>
      <w:r>
        <w:tab/>
      </w:r>
      <w:r>
        <w:tab/>
      </w:r>
      <w:r>
        <w:tab/>
      </w:r>
      <w:r w:rsidRPr="00C866CD">
        <w:rPr>
          <w:b/>
          <w:bCs/>
          <w:u w:val="single"/>
        </w:rPr>
        <w:t>Histogram Equalized Image:</w:t>
      </w:r>
    </w:p>
    <w:p w14:paraId="4CA40DB3" w14:textId="77777777" w:rsidR="0072175E" w:rsidRDefault="0072175E" w:rsidP="0072175E">
      <w:pPr>
        <w:pStyle w:val="ListParagraph"/>
      </w:pPr>
    </w:p>
    <w:p w14:paraId="4CAE63B1" w14:textId="36CFDC1F" w:rsidR="0072175E" w:rsidRDefault="00F872AA" w:rsidP="00D473BC">
      <w:pPr>
        <w:pStyle w:val="ListParagraph"/>
      </w:pPr>
      <w:r w:rsidRPr="008349DC">
        <w:rPr>
          <w:noProof/>
        </w:rPr>
        <w:drawing>
          <wp:inline distT="0" distB="0" distL="0" distR="0" wp14:anchorId="46054668" wp14:editId="76AF1BF1">
            <wp:extent cx="2440940" cy="24409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0940" cy="2440940"/>
                    </a:xfrm>
                    <a:prstGeom prst="rect">
                      <a:avLst/>
                    </a:prstGeom>
                    <a:noFill/>
                    <a:ln>
                      <a:noFill/>
                    </a:ln>
                  </pic:spPr>
                </pic:pic>
              </a:graphicData>
            </a:graphic>
          </wp:inline>
        </w:drawing>
      </w:r>
      <w:r w:rsidR="0072175E">
        <w:t xml:space="preserve">          </w:t>
      </w:r>
      <w:r w:rsidRPr="008349DC">
        <w:rPr>
          <w:noProof/>
        </w:rPr>
        <w:drawing>
          <wp:inline distT="0" distB="0" distL="0" distR="0" wp14:anchorId="536AD54D" wp14:editId="76A5C1EF">
            <wp:extent cx="2449830" cy="244094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2939" t="7405" r="2313" b="2748"/>
                    <a:stretch>
                      <a:fillRect/>
                    </a:stretch>
                  </pic:blipFill>
                  <pic:spPr bwMode="auto">
                    <a:xfrm>
                      <a:off x="0" y="0"/>
                      <a:ext cx="2449830" cy="2440940"/>
                    </a:xfrm>
                    <a:prstGeom prst="rect">
                      <a:avLst/>
                    </a:prstGeom>
                    <a:noFill/>
                    <a:ln>
                      <a:noFill/>
                    </a:ln>
                  </pic:spPr>
                </pic:pic>
              </a:graphicData>
            </a:graphic>
          </wp:inline>
        </w:drawing>
      </w:r>
    </w:p>
    <w:p w14:paraId="59336B12" w14:textId="77777777" w:rsidR="008A46CE" w:rsidRDefault="008A46CE" w:rsidP="00D473BC">
      <w:pPr>
        <w:pStyle w:val="ListParagraph"/>
      </w:pPr>
    </w:p>
    <w:p w14:paraId="249F6F5A" w14:textId="77777777" w:rsidR="0072175E" w:rsidRPr="00C866CD" w:rsidRDefault="0072175E" w:rsidP="0072175E">
      <w:pPr>
        <w:pStyle w:val="ListParagraph"/>
        <w:rPr>
          <w:u w:val="single"/>
        </w:rPr>
      </w:pPr>
      <w:r w:rsidRPr="00C866CD">
        <w:rPr>
          <w:u w:val="single"/>
        </w:rPr>
        <w:t>PDFs:</w:t>
      </w:r>
    </w:p>
    <w:p w14:paraId="137F930F" w14:textId="7863B79D" w:rsidR="00693C23" w:rsidRDefault="00F872AA" w:rsidP="00BB06D1">
      <w:pPr>
        <w:pStyle w:val="ListParagraph"/>
        <w:rPr>
          <w:noProof/>
        </w:rPr>
      </w:pPr>
      <w:r w:rsidRPr="008349DC">
        <w:rPr>
          <w:noProof/>
        </w:rPr>
        <w:drawing>
          <wp:inline distT="0" distB="0" distL="0" distR="0" wp14:anchorId="4485DCCA" wp14:editId="251D8428">
            <wp:extent cx="2583815" cy="205549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3815" cy="2055495"/>
                    </a:xfrm>
                    <a:prstGeom prst="rect">
                      <a:avLst/>
                    </a:prstGeom>
                    <a:noFill/>
                    <a:ln>
                      <a:noFill/>
                    </a:ln>
                  </pic:spPr>
                </pic:pic>
              </a:graphicData>
            </a:graphic>
          </wp:inline>
        </w:drawing>
      </w:r>
      <w:r w:rsidR="0072175E" w:rsidRPr="0072175E">
        <w:rPr>
          <w:noProof/>
        </w:rPr>
        <w:t xml:space="preserve"> </w:t>
      </w:r>
      <w:r w:rsidR="0072175E">
        <w:rPr>
          <w:noProof/>
        </w:rPr>
        <w:t xml:space="preserve">  </w:t>
      </w:r>
      <w:r w:rsidRPr="008349DC">
        <w:rPr>
          <w:noProof/>
        </w:rPr>
        <w:drawing>
          <wp:inline distT="0" distB="0" distL="0" distR="0" wp14:anchorId="5E7407D9" wp14:editId="5ADB726B">
            <wp:extent cx="2575560" cy="205549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5560" cy="2055495"/>
                    </a:xfrm>
                    <a:prstGeom prst="rect">
                      <a:avLst/>
                    </a:prstGeom>
                    <a:noFill/>
                    <a:ln>
                      <a:noFill/>
                    </a:ln>
                  </pic:spPr>
                </pic:pic>
              </a:graphicData>
            </a:graphic>
          </wp:inline>
        </w:drawing>
      </w:r>
    </w:p>
    <w:p w14:paraId="2039653E" w14:textId="77777777" w:rsidR="00693C23" w:rsidRDefault="00693C23" w:rsidP="0072175E">
      <w:pPr>
        <w:pStyle w:val="ListParagraph"/>
        <w:rPr>
          <w:noProof/>
        </w:rPr>
      </w:pPr>
    </w:p>
    <w:p w14:paraId="457D4DF2" w14:textId="77777777" w:rsidR="00776AA1" w:rsidRDefault="00776AA1" w:rsidP="0072175E">
      <w:pPr>
        <w:pStyle w:val="ListParagraph"/>
        <w:rPr>
          <w:noProof/>
          <w:u w:val="single"/>
        </w:rPr>
      </w:pPr>
    </w:p>
    <w:p w14:paraId="4D5E1B32" w14:textId="77777777" w:rsidR="00776AA1" w:rsidRDefault="00776AA1" w:rsidP="0072175E">
      <w:pPr>
        <w:pStyle w:val="ListParagraph"/>
        <w:rPr>
          <w:noProof/>
          <w:u w:val="single"/>
        </w:rPr>
      </w:pPr>
    </w:p>
    <w:p w14:paraId="53E02835" w14:textId="77777777" w:rsidR="00776AA1" w:rsidRDefault="00776AA1" w:rsidP="0072175E">
      <w:pPr>
        <w:pStyle w:val="ListParagraph"/>
        <w:rPr>
          <w:noProof/>
          <w:u w:val="single"/>
        </w:rPr>
      </w:pPr>
    </w:p>
    <w:p w14:paraId="39EB3E82" w14:textId="77777777" w:rsidR="00776AA1" w:rsidRDefault="00776AA1" w:rsidP="0072175E">
      <w:pPr>
        <w:pStyle w:val="ListParagraph"/>
        <w:rPr>
          <w:noProof/>
          <w:u w:val="single"/>
        </w:rPr>
      </w:pPr>
    </w:p>
    <w:p w14:paraId="2CA658AD" w14:textId="77777777" w:rsidR="00776AA1" w:rsidRDefault="00776AA1" w:rsidP="0072175E">
      <w:pPr>
        <w:pStyle w:val="ListParagraph"/>
        <w:rPr>
          <w:noProof/>
          <w:u w:val="single"/>
        </w:rPr>
      </w:pPr>
    </w:p>
    <w:p w14:paraId="3AC7AA90" w14:textId="77777777" w:rsidR="00776AA1" w:rsidRDefault="00776AA1" w:rsidP="0072175E">
      <w:pPr>
        <w:pStyle w:val="ListParagraph"/>
        <w:rPr>
          <w:noProof/>
          <w:u w:val="single"/>
        </w:rPr>
      </w:pPr>
    </w:p>
    <w:p w14:paraId="79FB0525" w14:textId="77777777" w:rsidR="00776AA1" w:rsidRDefault="00776AA1" w:rsidP="0072175E">
      <w:pPr>
        <w:pStyle w:val="ListParagraph"/>
        <w:rPr>
          <w:noProof/>
          <w:u w:val="single"/>
        </w:rPr>
      </w:pPr>
    </w:p>
    <w:p w14:paraId="0426C4E2" w14:textId="77777777" w:rsidR="00776AA1" w:rsidRDefault="00776AA1" w:rsidP="0072175E">
      <w:pPr>
        <w:pStyle w:val="ListParagraph"/>
        <w:rPr>
          <w:noProof/>
          <w:u w:val="single"/>
        </w:rPr>
      </w:pPr>
    </w:p>
    <w:p w14:paraId="02726809" w14:textId="77777777" w:rsidR="00776AA1" w:rsidRDefault="00776AA1" w:rsidP="0072175E">
      <w:pPr>
        <w:pStyle w:val="ListParagraph"/>
        <w:rPr>
          <w:noProof/>
          <w:u w:val="single"/>
        </w:rPr>
      </w:pPr>
    </w:p>
    <w:p w14:paraId="7FB014AB" w14:textId="77777777" w:rsidR="00776AA1" w:rsidRDefault="00776AA1" w:rsidP="0072175E">
      <w:pPr>
        <w:pStyle w:val="ListParagraph"/>
        <w:rPr>
          <w:noProof/>
          <w:u w:val="single"/>
        </w:rPr>
      </w:pPr>
    </w:p>
    <w:p w14:paraId="616C044F" w14:textId="77777777" w:rsidR="00776AA1" w:rsidRDefault="00776AA1" w:rsidP="0072175E">
      <w:pPr>
        <w:pStyle w:val="ListParagraph"/>
        <w:rPr>
          <w:noProof/>
          <w:u w:val="single"/>
        </w:rPr>
      </w:pPr>
    </w:p>
    <w:p w14:paraId="54EDB73E" w14:textId="2115EE84" w:rsidR="0072175E" w:rsidRPr="00C866CD" w:rsidRDefault="0072175E" w:rsidP="0072175E">
      <w:pPr>
        <w:pStyle w:val="ListParagraph"/>
        <w:rPr>
          <w:noProof/>
          <w:u w:val="single"/>
        </w:rPr>
      </w:pPr>
      <w:r w:rsidRPr="00C866CD">
        <w:rPr>
          <w:noProof/>
          <w:u w:val="single"/>
        </w:rPr>
        <w:lastRenderedPageBreak/>
        <w:t>CDFs:</w:t>
      </w:r>
    </w:p>
    <w:p w14:paraId="3E9B9672" w14:textId="43DBF1A7" w:rsidR="0072175E" w:rsidRDefault="00F872AA" w:rsidP="00BB06D1">
      <w:pPr>
        <w:pStyle w:val="ListParagraph"/>
      </w:pPr>
      <w:r w:rsidRPr="008349DC">
        <w:rPr>
          <w:noProof/>
        </w:rPr>
        <w:drawing>
          <wp:inline distT="0" distB="0" distL="0" distR="0" wp14:anchorId="245E0133" wp14:editId="12EDB240">
            <wp:extent cx="2583815" cy="196278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3815" cy="1962785"/>
                    </a:xfrm>
                    <a:prstGeom prst="rect">
                      <a:avLst/>
                    </a:prstGeom>
                    <a:noFill/>
                    <a:ln>
                      <a:noFill/>
                    </a:ln>
                  </pic:spPr>
                </pic:pic>
              </a:graphicData>
            </a:graphic>
          </wp:inline>
        </w:drawing>
      </w:r>
      <w:r w:rsidR="0072175E">
        <w:t xml:space="preserve">    </w:t>
      </w:r>
      <w:r w:rsidRPr="008349DC">
        <w:rPr>
          <w:noProof/>
        </w:rPr>
        <w:drawing>
          <wp:inline distT="0" distB="0" distL="0" distR="0" wp14:anchorId="4560D48C" wp14:editId="2817DEBA">
            <wp:extent cx="2583815" cy="195453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3815" cy="1954530"/>
                    </a:xfrm>
                    <a:prstGeom prst="rect">
                      <a:avLst/>
                    </a:prstGeom>
                    <a:noFill/>
                    <a:ln>
                      <a:noFill/>
                    </a:ln>
                  </pic:spPr>
                </pic:pic>
              </a:graphicData>
            </a:graphic>
          </wp:inline>
        </w:drawing>
      </w:r>
    </w:p>
    <w:p w14:paraId="71E773D8" w14:textId="77777777" w:rsidR="008C0476" w:rsidRDefault="0072175E" w:rsidP="008C0476">
      <w:pPr>
        <w:pStyle w:val="ListParagraph"/>
      </w:pPr>
      <w:r>
        <w:t>The input low contrast image</w:t>
      </w:r>
      <w:r w:rsidR="008C0476">
        <w:t>, considering the PDF,</w:t>
      </w:r>
      <w:r>
        <w:t xml:space="preserve"> has a lot of pixels within the </w:t>
      </w:r>
      <w:r w:rsidR="008C0476">
        <w:t xml:space="preserve">intensity </w:t>
      </w:r>
      <w:r>
        <w:t>range 60 – 100</w:t>
      </w:r>
      <w:r w:rsidR="008C0476">
        <w:t xml:space="preserve"> and very less to nil in the remaining range</w:t>
      </w:r>
      <w:r>
        <w:t xml:space="preserve">. </w:t>
      </w:r>
      <w:r w:rsidR="008C0476">
        <w:t xml:space="preserve">Considering the CDF, there is a steep increasing slope in the same pixel intensity range, 60 – 100. This means that the image is not definite in terms of pixel distribution across the intensity range. </w:t>
      </w:r>
    </w:p>
    <w:p w14:paraId="57541CE7" w14:textId="77777777" w:rsidR="008C0476" w:rsidRDefault="008C0476" w:rsidP="008C0476">
      <w:pPr>
        <w:pStyle w:val="ListParagraph"/>
      </w:pPr>
    </w:p>
    <w:p w14:paraId="50E5B870" w14:textId="77777777" w:rsidR="008C0476" w:rsidRDefault="008C0476" w:rsidP="008C0476">
      <w:pPr>
        <w:pStyle w:val="ListParagraph"/>
      </w:pPr>
      <w:r>
        <w:t xml:space="preserve">Upon applying the histogram equalization on the low contrast grayscale image, we can see an evident change in the contrast. There is a noticeable change in the PDF and CDF of the enhanced image. There are multiple spikes and valleys in the PDF, which says that the pixel distribution is performed definitely across the pixel intensity range. Because of this, the CDF has an evident and a periodical increase in the slope. Comparatively, the CDF is linear in the enhanced image. This means that the pixels are distributed </w:t>
      </w:r>
      <w:r w:rsidR="004721CF">
        <w:t xml:space="preserve">across the pixel intensity range equally. </w:t>
      </w:r>
      <w:r w:rsidR="00F30FFB">
        <w:t>T</w:t>
      </w:r>
      <w:r w:rsidR="004721CF">
        <w:t>he intensity level has an approximately equal probability.</w:t>
      </w:r>
      <w:r>
        <w:br/>
      </w:r>
    </w:p>
    <w:p w14:paraId="17E17775" w14:textId="77777777" w:rsidR="0072175E" w:rsidRDefault="0072175E" w:rsidP="0072175E">
      <w:pPr>
        <w:pStyle w:val="ListParagraph"/>
      </w:pPr>
    </w:p>
    <w:p w14:paraId="3FB08404" w14:textId="77777777" w:rsidR="001F12AC" w:rsidRDefault="001F12AC" w:rsidP="0072175E">
      <w:pPr>
        <w:pStyle w:val="ListParagraph"/>
      </w:pPr>
    </w:p>
    <w:p w14:paraId="71C5765A" w14:textId="77777777" w:rsidR="001F12AC" w:rsidRDefault="001F12AC" w:rsidP="0072175E">
      <w:pPr>
        <w:pStyle w:val="ListParagraph"/>
      </w:pPr>
    </w:p>
    <w:p w14:paraId="3F5A3FEC" w14:textId="77777777" w:rsidR="001F12AC" w:rsidRDefault="001F12AC" w:rsidP="0072175E">
      <w:pPr>
        <w:pStyle w:val="ListParagraph"/>
      </w:pPr>
    </w:p>
    <w:p w14:paraId="045329DD" w14:textId="77777777" w:rsidR="001F12AC" w:rsidRDefault="001F12AC" w:rsidP="0072175E">
      <w:pPr>
        <w:pStyle w:val="ListParagraph"/>
      </w:pPr>
    </w:p>
    <w:p w14:paraId="0579B0B2" w14:textId="77777777" w:rsidR="001F12AC" w:rsidRDefault="001F12AC" w:rsidP="00A8194E"/>
    <w:p w14:paraId="287C52FD" w14:textId="77777777" w:rsidR="00BB06D1" w:rsidRDefault="00BB06D1" w:rsidP="00A8194E"/>
    <w:p w14:paraId="448881D6" w14:textId="77777777" w:rsidR="00BB06D1" w:rsidRDefault="00BB06D1" w:rsidP="00A8194E"/>
    <w:p w14:paraId="43E9C4FC" w14:textId="77777777" w:rsidR="00BB06D1" w:rsidRDefault="00BB06D1" w:rsidP="00A8194E"/>
    <w:p w14:paraId="7A36D401" w14:textId="77777777" w:rsidR="00BB06D1" w:rsidRDefault="00BB06D1" w:rsidP="00A8194E"/>
    <w:p w14:paraId="2470301D" w14:textId="77777777" w:rsidR="00BB06D1" w:rsidRDefault="00BB06D1" w:rsidP="00A8194E"/>
    <w:p w14:paraId="7EF284D9" w14:textId="77777777" w:rsidR="00BB06D1" w:rsidRDefault="00BB06D1" w:rsidP="00A8194E"/>
    <w:p w14:paraId="38DF8181" w14:textId="77777777" w:rsidR="00BB06D1" w:rsidRDefault="00BB06D1" w:rsidP="00A8194E"/>
    <w:p w14:paraId="7177F153" w14:textId="77777777" w:rsidR="00BB06D1" w:rsidRDefault="00BB06D1" w:rsidP="00A8194E"/>
    <w:p w14:paraId="3DA4700D" w14:textId="77777777" w:rsidR="00BB06D1" w:rsidRDefault="00BB06D1" w:rsidP="00A8194E"/>
    <w:p w14:paraId="686B8819" w14:textId="77777777" w:rsidR="001F12AC" w:rsidRDefault="00F30FFB" w:rsidP="00BF5887">
      <w:pPr>
        <w:pStyle w:val="Heading3"/>
      </w:pPr>
      <w:r>
        <w:lastRenderedPageBreak/>
        <w:t>A2) Otsu Image Thresholding</w:t>
      </w:r>
    </w:p>
    <w:p w14:paraId="00511E13" w14:textId="77777777" w:rsidR="0073419C" w:rsidRDefault="0073419C" w:rsidP="00F30FFB">
      <w:pPr>
        <w:pStyle w:val="ListParagraph"/>
        <w:ind w:left="0"/>
        <w:jc w:val="center"/>
        <w:rPr>
          <w:b/>
          <w:bCs/>
          <w:sz w:val="32"/>
          <w:szCs w:val="32"/>
        </w:rPr>
      </w:pPr>
    </w:p>
    <w:p w14:paraId="42FB5D19" w14:textId="77777777" w:rsidR="0073419C" w:rsidRPr="0073419C" w:rsidRDefault="0073419C" w:rsidP="00FC4A05">
      <w:pPr>
        <w:pStyle w:val="ListParagraph"/>
        <w:ind w:left="0"/>
        <w:jc w:val="center"/>
        <w:rPr>
          <w:b/>
          <w:bCs/>
          <w:sz w:val="28"/>
          <w:szCs w:val="28"/>
        </w:rPr>
      </w:pPr>
      <w:r w:rsidRPr="0073419C">
        <w:rPr>
          <w:b/>
          <w:bCs/>
          <w:sz w:val="28"/>
          <w:szCs w:val="28"/>
        </w:rPr>
        <w:t>Image “b2_a.png”</w:t>
      </w:r>
    </w:p>
    <w:p w14:paraId="402F69A4" w14:textId="77777777" w:rsidR="00F30FFB" w:rsidRDefault="00F30FFB" w:rsidP="00F30FFB">
      <w:pPr>
        <w:pStyle w:val="ListParagraph"/>
        <w:numPr>
          <w:ilvl w:val="0"/>
          <w:numId w:val="4"/>
        </w:numPr>
        <w:rPr>
          <w:b/>
          <w:bCs/>
        </w:rPr>
      </w:pPr>
      <w:r w:rsidRPr="00F30FFB">
        <w:rPr>
          <w:b/>
          <w:bCs/>
        </w:rPr>
        <w:t>Show the histograms for each image</w:t>
      </w:r>
    </w:p>
    <w:p w14:paraId="75F48D78" w14:textId="77777777" w:rsidR="00F30FFB" w:rsidRDefault="00F30FFB" w:rsidP="00F30FFB">
      <w:pPr>
        <w:pStyle w:val="ListParagraph"/>
        <w:rPr>
          <w:b/>
          <w:bCs/>
        </w:rPr>
      </w:pPr>
    </w:p>
    <w:p w14:paraId="41E42D14" w14:textId="77777777" w:rsidR="00F30FFB" w:rsidRDefault="00F30FFB" w:rsidP="0073419C">
      <w:pPr>
        <w:pStyle w:val="ListParagraph"/>
        <w:jc w:val="center"/>
      </w:pPr>
      <w:r>
        <w:t>Image “b2_a.png” and corresponding Histogram</w:t>
      </w:r>
    </w:p>
    <w:p w14:paraId="69A23519" w14:textId="77777777" w:rsidR="009C0E4D" w:rsidRPr="00F30FFB" w:rsidRDefault="009C0E4D" w:rsidP="0073419C">
      <w:pPr>
        <w:pStyle w:val="ListParagraph"/>
        <w:jc w:val="center"/>
      </w:pPr>
    </w:p>
    <w:p w14:paraId="0EDC0250" w14:textId="0BF5F583" w:rsidR="0073419C" w:rsidRDefault="00F872AA" w:rsidP="0073419C">
      <w:pPr>
        <w:pStyle w:val="ListParagraph"/>
        <w:rPr>
          <w:b/>
          <w:bCs/>
        </w:rPr>
      </w:pPr>
      <w:r w:rsidRPr="008827AB">
        <w:rPr>
          <w:b/>
          <w:noProof/>
        </w:rPr>
        <w:drawing>
          <wp:inline distT="0" distB="0" distL="0" distR="0" wp14:anchorId="2EC6E297" wp14:editId="22DC50EF">
            <wp:extent cx="2374085" cy="2374085"/>
            <wp:effectExtent l="0" t="0" r="7620" b="762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5593" cy="2375593"/>
                    </a:xfrm>
                    <a:prstGeom prst="rect">
                      <a:avLst/>
                    </a:prstGeom>
                    <a:noFill/>
                    <a:ln>
                      <a:noFill/>
                    </a:ln>
                  </pic:spPr>
                </pic:pic>
              </a:graphicData>
            </a:graphic>
          </wp:inline>
        </w:drawing>
      </w:r>
      <w:r w:rsidR="00F30FFB">
        <w:rPr>
          <w:b/>
          <w:bCs/>
        </w:rPr>
        <w:t xml:space="preserve"> </w:t>
      </w:r>
      <w:r w:rsidRPr="008349DC">
        <w:rPr>
          <w:noProof/>
        </w:rPr>
        <w:drawing>
          <wp:inline distT="0" distB="0" distL="0" distR="0" wp14:anchorId="1EEF8BA1" wp14:editId="360125EC">
            <wp:extent cx="3020060" cy="2416175"/>
            <wp:effectExtent l="0" t="0" r="0" b="0"/>
            <wp:docPr id="2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a graph&#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0060" cy="2416175"/>
                    </a:xfrm>
                    <a:prstGeom prst="rect">
                      <a:avLst/>
                    </a:prstGeom>
                    <a:noFill/>
                    <a:ln>
                      <a:noFill/>
                    </a:ln>
                  </pic:spPr>
                </pic:pic>
              </a:graphicData>
            </a:graphic>
          </wp:inline>
        </w:drawing>
      </w:r>
    </w:p>
    <w:p w14:paraId="29515EB4" w14:textId="77777777" w:rsidR="00FC4A05" w:rsidRDefault="00FC4A05" w:rsidP="0073419C">
      <w:pPr>
        <w:pStyle w:val="ListParagraph"/>
        <w:rPr>
          <w:b/>
          <w:bCs/>
        </w:rPr>
      </w:pPr>
    </w:p>
    <w:p w14:paraId="31AAD63D" w14:textId="77777777" w:rsidR="00A8194E" w:rsidRPr="008A46CE" w:rsidRDefault="00FC4A05" w:rsidP="008A46CE">
      <w:pPr>
        <w:pStyle w:val="ListParagraph"/>
      </w:pPr>
      <w:r>
        <w:t xml:space="preserve">The image above is the unenhanced image using Otsu Thresholding method. The given </w:t>
      </w:r>
      <w:r w:rsidR="00EB70AA">
        <w:t>PDF (</w:t>
      </w:r>
      <w:r>
        <w:t>histogram) of this image has multiple pixel intensities with various frequencies at each intensity level</w:t>
      </w:r>
      <w:r w:rsidR="00EB70AA">
        <w:t>. It is seen that the frequencies have not been normalized or any threshold is used at any point.</w:t>
      </w:r>
    </w:p>
    <w:p w14:paraId="01E9BA81" w14:textId="77777777" w:rsidR="00A8194E" w:rsidRDefault="00A8194E" w:rsidP="0073419C">
      <w:pPr>
        <w:pStyle w:val="ListParagraph"/>
        <w:rPr>
          <w:b/>
          <w:bCs/>
        </w:rPr>
      </w:pPr>
    </w:p>
    <w:p w14:paraId="7EA4A041" w14:textId="77777777" w:rsidR="0073419C" w:rsidRPr="008827AB" w:rsidRDefault="0073419C" w:rsidP="0073419C">
      <w:pPr>
        <w:pStyle w:val="ListParagraph"/>
        <w:numPr>
          <w:ilvl w:val="0"/>
          <w:numId w:val="4"/>
        </w:numPr>
        <w:rPr>
          <w:rFonts w:cs="Calibri"/>
          <w:b/>
          <w:bCs/>
        </w:rPr>
      </w:pPr>
      <w:r w:rsidRPr="008827AB">
        <w:rPr>
          <w:rFonts w:cs="Calibri"/>
          <w:b/>
          <w:bCs/>
          <w:shd w:val="clear" w:color="auto" w:fill="FFFFFF"/>
        </w:rPr>
        <w:t>Generate a plot of the inter-class variance as a function of the chosen threshold (i.e., x-axis with each possible threshold from 0-255, y-axis with the resulting variance)</w:t>
      </w:r>
    </w:p>
    <w:p w14:paraId="0CA4E311" w14:textId="77777777" w:rsidR="0073419C" w:rsidRPr="008827AB" w:rsidRDefault="0073419C" w:rsidP="0073419C">
      <w:pPr>
        <w:pStyle w:val="ListParagraph"/>
        <w:rPr>
          <w:rFonts w:cs="Calibri"/>
          <w:b/>
          <w:bCs/>
        </w:rPr>
      </w:pPr>
    </w:p>
    <w:p w14:paraId="2CA7BA8D" w14:textId="5807AFE1" w:rsidR="0073419C" w:rsidRPr="008827AB" w:rsidRDefault="00F872AA" w:rsidP="0073419C">
      <w:pPr>
        <w:pStyle w:val="ListParagraph"/>
        <w:rPr>
          <w:rFonts w:cs="Calibri"/>
          <w:b/>
          <w:bCs/>
        </w:rPr>
      </w:pPr>
      <w:r w:rsidRPr="008827AB">
        <w:rPr>
          <w:rFonts w:cs="Calibri"/>
          <w:b/>
          <w:noProof/>
        </w:rPr>
        <w:drawing>
          <wp:inline distT="0" distB="0" distL="0" distR="0" wp14:anchorId="66CC71FB" wp14:editId="3852B572">
            <wp:extent cx="3036570" cy="236601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6570" cy="2366010"/>
                    </a:xfrm>
                    <a:prstGeom prst="rect">
                      <a:avLst/>
                    </a:prstGeom>
                    <a:noFill/>
                    <a:ln>
                      <a:noFill/>
                    </a:ln>
                  </pic:spPr>
                </pic:pic>
              </a:graphicData>
            </a:graphic>
          </wp:inline>
        </w:drawing>
      </w:r>
    </w:p>
    <w:p w14:paraId="39AC6F9E" w14:textId="77777777" w:rsidR="00EB70AA" w:rsidRPr="008827AB" w:rsidRDefault="00EB70AA" w:rsidP="0073419C">
      <w:pPr>
        <w:pStyle w:val="ListParagraph"/>
        <w:rPr>
          <w:rFonts w:cs="Calibri"/>
        </w:rPr>
      </w:pPr>
      <w:r w:rsidRPr="008827AB">
        <w:rPr>
          <w:rFonts w:cs="Calibri"/>
        </w:rPr>
        <w:lastRenderedPageBreak/>
        <w:t xml:space="preserve">The image depicts a plot between the inter-class variance and the pixel intensity. There are a total of 256 possibilities of threshold. At each intensity level threshold, the inter-class variance is calculated and plotted to check for the maximum inter-class variance. As the plot shows, an estimation of the maximum inter-class variance is found at around 1400. </w:t>
      </w:r>
    </w:p>
    <w:p w14:paraId="2742C350" w14:textId="77777777" w:rsidR="00862F7C" w:rsidRPr="008827AB" w:rsidRDefault="00862F7C" w:rsidP="00862F7C">
      <w:pPr>
        <w:pStyle w:val="ListParagraph"/>
        <w:numPr>
          <w:ilvl w:val="0"/>
          <w:numId w:val="4"/>
        </w:numPr>
        <w:rPr>
          <w:rFonts w:cs="Calibri"/>
          <w:b/>
          <w:bCs/>
        </w:rPr>
      </w:pPr>
      <w:r w:rsidRPr="008827AB">
        <w:rPr>
          <w:rFonts w:cs="Calibri"/>
          <w:b/>
          <w:bCs/>
          <w:shd w:val="clear" w:color="auto" w:fill="FFFFFF"/>
        </w:rPr>
        <w:t>State the inter-class variance of the image upon completion of the algorithm</w:t>
      </w:r>
    </w:p>
    <w:p w14:paraId="474B8F68" w14:textId="77777777" w:rsidR="00862F7C" w:rsidRPr="008827AB" w:rsidRDefault="00862F7C" w:rsidP="00862F7C">
      <w:pPr>
        <w:pStyle w:val="ListParagraph"/>
        <w:rPr>
          <w:rFonts w:cs="Calibri"/>
          <w:b/>
          <w:bCs/>
          <w:shd w:val="clear" w:color="auto" w:fill="FFFFFF"/>
        </w:rPr>
      </w:pPr>
    </w:p>
    <w:p w14:paraId="38C95D3A" w14:textId="77777777" w:rsidR="00862F7C" w:rsidRPr="008827AB" w:rsidRDefault="00862F7C" w:rsidP="00862F7C">
      <w:pPr>
        <w:pStyle w:val="ListParagraph"/>
        <w:rPr>
          <w:rFonts w:cs="Calibri"/>
        </w:rPr>
      </w:pPr>
      <w:r w:rsidRPr="008827AB">
        <w:rPr>
          <w:rFonts w:cs="Calibri"/>
        </w:rPr>
        <w:t xml:space="preserve">The inter-class variance is </w:t>
      </w:r>
      <w:r w:rsidRPr="008827AB">
        <w:rPr>
          <w:rFonts w:cs="Calibri"/>
          <w:b/>
          <w:bCs/>
        </w:rPr>
        <w:t>1448.0136</w:t>
      </w:r>
      <w:r w:rsidRPr="008827AB">
        <w:rPr>
          <w:rFonts w:cs="Calibri"/>
        </w:rPr>
        <w:t>.</w:t>
      </w:r>
      <w:r w:rsidR="00EB70AA" w:rsidRPr="008827AB">
        <w:rPr>
          <w:rFonts w:cs="Calibri"/>
        </w:rPr>
        <w:t xml:space="preserve"> As estimated, the maximum inter-class variance is found to be 1448.0136. So, the threshold to be chosen is the value at which the inter-class variance is at its maximum.</w:t>
      </w:r>
    </w:p>
    <w:p w14:paraId="200A48BF" w14:textId="77777777" w:rsidR="00862F7C" w:rsidRPr="008827AB" w:rsidRDefault="00862F7C" w:rsidP="00862F7C">
      <w:pPr>
        <w:pStyle w:val="ListParagraph"/>
        <w:rPr>
          <w:rFonts w:cs="Calibri"/>
        </w:rPr>
      </w:pPr>
    </w:p>
    <w:p w14:paraId="45959696" w14:textId="77777777" w:rsidR="00862F7C" w:rsidRPr="008827AB" w:rsidRDefault="00862F7C" w:rsidP="00862F7C">
      <w:pPr>
        <w:pStyle w:val="ListParagraph"/>
        <w:numPr>
          <w:ilvl w:val="0"/>
          <w:numId w:val="4"/>
        </w:numPr>
        <w:rPr>
          <w:rFonts w:cs="Calibri"/>
          <w:b/>
          <w:bCs/>
          <w:sz w:val="18"/>
          <w:szCs w:val="18"/>
        </w:rPr>
      </w:pPr>
      <w:r w:rsidRPr="008827AB">
        <w:rPr>
          <w:rFonts w:cs="Calibri"/>
          <w:b/>
          <w:bCs/>
          <w:shd w:val="clear" w:color="auto" w:fill="FFFFFF"/>
        </w:rPr>
        <w:t>Note the intensity threshold chosen by the algorithm</w:t>
      </w:r>
    </w:p>
    <w:p w14:paraId="16BED21C" w14:textId="77777777" w:rsidR="00862F7C" w:rsidRPr="008827AB" w:rsidRDefault="00862F7C" w:rsidP="00862F7C">
      <w:pPr>
        <w:pStyle w:val="ListParagraph"/>
        <w:rPr>
          <w:rFonts w:cs="Calibri"/>
          <w:b/>
          <w:bCs/>
          <w:shd w:val="clear" w:color="auto" w:fill="FFFFFF"/>
        </w:rPr>
      </w:pPr>
    </w:p>
    <w:p w14:paraId="318F38F1" w14:textId="77777777" w:rsidR="00745358" w:rsidRPr="008827AB" w:rsidRDefault="00862F7C" w:rsidP="008A46CE">
      <w:pPr>
        <w:pStyle w:val="ListParagraph"/>
        <w:rPr>
          <w:rFonts w:cs="Calibri"/>
        </w:rPr>
      </w:pPr>
      <w:r w:rsidRPr="008827AB">
        <w:rPr>
          <w:rFonts w:cs="Calibri"/>
        </w:rPr>
        <w:t xml:space="preserve">Threshold chosen by the algorithm is at </w:t>
      </w:r>
      <w:r w:rsidR="00EB70AA" w:rsidRPr="008827AB">
        <w:rPr>
          <w:rFonts w:cs="Calibri"/>
          <w:b/>
          <w:bCs/>
        </w:rPr>
        <w:t>131-pixel</w:t>
      </w:r>
      <w:r w:rsidRPr="008827AB">
        <w:rPr>
          <w:rFonts w:cs="Calibri"/>
          <w:b/>
          <w:bCs/>
        </w:rPr>
        <w:t xml:space="preserve"> intensity.</w:t>
      </w:r>
      <w:r w:rsidR="00817324" w:rsidRPr="008827AB">
        <w:rPr>
          <w:rFonts w:cs="Calibri"/>
        </w:rPr>
        <w:t xml:space="preserve"> The precise intensity level that attained the maximum inter-class variance is 131.</w:t>
      </w:r>
    </w:p>
    <w:p w14:paraId="5E8834F0" w14:textId="77777777" w:rsidR="008A46CE" w:rsidRPr="008827AB" w:rsidRDefault="008A46CE" w:rsidP="008A46CE">
      <w:pPr>
        <w:pStyle w:val="ListParagraph"/>
        <w:rPr>
          <w:rFonts w:cs="Calibri"/>
        </w:rPr>
      </w:pPr>
    </w:p>
    <w:p w14:paraId="2A63CEA7" w14:textId="77777777" w:rsidR="00FC4A05" w:rsidRPr="008827AB" w:rsidRDefault="00FC4A05" w:rsidP="00FC4A05">
      <w:pPr>
        <w:pStyle w:val="ListParagraph"/>
        <w:numPr>
          <w:ilvl w:val="0"/>
          <w:numId w:val="4"/>
        </w:numPr>
        <w:rPr>
          <w:rFonts w:cs="Calibri"/>
          <w:b/>
          <w:bCs/>
          <w:sz w:val="18"/>
          <w:szCs w:val="18"/>
        </w:rPr>
      </w:pPr>
      <w:r w:rsidRPr="008827AB">
        <w:rPr>
          <w:rFonts w:cs="Calibri"/>
          <w:b/>
          <w:bCs/>
          <w:shd w:val="clear" w:color="auto" w:fill="FFFFFF"/>
        </w:rPr>
        <w:t>Show the resulting binary image produced by the algorithm</w:t>
      </w:r>
    </w:p>
    <w:p w14:paraId="51FBB2FC" w14:textId="77777777" w:rsidR="00FC4A05" w:rsidRPr="008827AB" w:rsidRDefault="00FC4A05" w:rsidP="00FC4A05">
      <w:pPr>
        <w:pStyle w:val="ListParagraph"/>
        <w:rPr>
          <w:rFonts w:cs="Calibri"/>
          <w:b/>
          <w:bCs/>
          <w:shd w:val="clear" w:color="auto" w:fill="FFFFFF"/>
        </w:rPr>
      </w:pPr>
    </w:p>
    <w:p w14:paraId="400E50FA" w14:textId="57F00255" w:rsidR="00817324" w:rsidRDefault="00F872AA" w:rsidP="00A8194E">
      <w:pPr>
        <w:pStyle w:val="ListParagraph"/>
        <w:rPr>
          <w:noProof/>
        </w:rPr>
      </w:pPr>
      <w:r w:rsidRPr="008827AB">
        <w:rPr>
          <w:rFonts w:cs="Calibri"/>
          <w:b/>
          <w:noProof/>
          <w:sz w:val="18"/>
          <w:szCs w:val="18"/>
        </w:rPr>
        <w:drawing>
          <wp:inline distT="0" distB="0" distL="0" distR="0" wp14:anchorId="4C3DA9DC" wp14:editId="41CFB217">
            <wp:extent cx="2651125" cy="270954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t="-931" r="51205"/>
                    <a:stretch>
                      <a:fillRect/>
                    </a:stretch>
                  </pic:blipFill>
                  <pic:spPr bwMode="auto">
                    <a:xfrm>
                      <a:off x="0" y="0"/>
                      <a:ext cx="2651125" cy="2709545"/>
                    </a:xfrm>
                    <a:prstGeom prst="rect">
                      <a:avLst/>
                    </a:prstGeom>
                    <a:noFill/>
                    <a:ln>
                      <a:noFill/>
                    </a:ln>
                  </pic:spPr>
                </pic:pic>
              </a:graphicData>
            </a:graphic>
          </wp:inline>
        </w:drawing>
      </w:r>
      <w:r w:rsidR="00FC4A05" w:rsidRPr="00FC4A05">
        <w:rPr>
          <w:noProof/>
        </w:rPr>
        <w:t xml:space="preserve"> </w:t>
      </w:r>
      <w:r w:rsidRPr="008827AB">
        <w:rPr>
          <w:rFonts w:cs="Calibri"/>
          <w:b/>
          <w:noProof/>
          <w:sz w:val="18"/>
          <w:szCs w:val="18"/>
        </w:rPr>
        <w:drawing>
          <wp:inline distT="0" distB="0" distL="0" distR="0" wp14:anchorId="74AA4A8A" wp14:editId="030B4CD4">
            <wp:extent cx="2793365" cy="22987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3365" cy="2298700"/>
                    </a:xfrm>
                    <a:prstGeom prst="rect">
                      <a:avLst/>
                    </a:prstGeom>
                    <a:noFill/>
                    <a:ln>
                      <a:noFill/>
                    </a:ln>
                  </pic:spPr>
                </pic:pic>
              </a:graphicData>
            </a:graphic>
          </wp:inline>
        </w:drawing>
      </w:r>
    </w:p>
    <w:p w14:paraId="00456216" w14:textId="77777777" w:rsidR="009C0E4D" w:rsidRDefault="009C0E4D" w:rsidP="00A8194E">
      <w:pPr>
        <w:pStyle w:val="ListParagraph"/>
        <w:rPr>
          <w:noProof/>
        </w:rPr>
      </w:pPr>
    </w:p>
    <w:p w14:paraId="00D0A29D" w14:textId="77777777" w:rsidR="00817324" w:rsidRPr="008827AB" w:rsidRDefault="00817324" w:rsidP="00FC4A05">
      <w:pPr>
        <w:pStyle w:val="ListParagraph"/>
        <w:rPr>
          <w:rFonts w:cs="Calibri"/>
          <w:b/>
          <w:bCs/>
          <w:sz w:val="18"/>
          <w:szCs w:val="18"/>
        </w:rPr>
      </w:pPr>
      <w:r>
        <w:rPr>
          <w:noProof/>
        </w:rPr>
        <w:t xml:space="preserve">Once the thresholding is done, the </w:t>
      </w:r>
      <w:r w:rsidR="00F40FBA">
        <w:rPr>
          <w:noProof/>
        </w:rPr>
        <w:t xml:space="preserve">pixel intensities are narrowed down to two values alone. 0 and 255 alone, that is, white and black. A binary image is created with a threshold of 131. That is, any pixel intensity greater than 131 is considered as black, that is, that value is changed to 255. Similarly, any intensity lesser than 131 is considered as white, that is, that value is changed to 0. </w:t>
      </w:r>
    </w:p>
    <w:p w14:paraId="5EFB127D" w14:textId="77777777" w:rsidR="00862F7C" w:rsidRPr="008827AB" w:rsidRDefault="00862F7C" w:rsidP="00862F7C">
      <w:pPr>
        <w:pStyle w:val="ListParagraph"/>
        <w:rPr>
          <w:rFonts w:cs="Calibri"/>
          <w:b/>
          <w:bCs/>
        </w:rPr>
      </w:pPr>
    </w:p>
    <w:p w14:paraId="61012920" w14:textId="77777777" w:rsidR="00A8194E" w:rsidRPr="008827AB" w:rsidRDefault="00A8194E" w:rsidP="00862F7C">
      <w:pPr>
        <w:pStyle w:val="ListParagraph"/>
        <w:rPr>
          <w:rFonts w:cs="Calibri"/>
          <w:b/>
          <w:bCs/>
        </w:rPr>
      </w:pPr>
    </w:p>
    <w:p w14:paraId="04939C60" w14:textId="77777777" w:rsidR="00A8194E" w:rsidRPr="008827AB" w:rsidRDefault="00A8194E" w:rsidP="00862F7C">
      <w:pPr>
        <w:pStyle w:val="ListParagraph"/>
        <w:rPr>
          <w:rFonts w:cs="Calibri"/>
          <w:b/>
          <w:bCs/>
        </w:rPr>
      </w:pPr>
    </w:p>
    <w:p w14:paraId="2DE2C9FF" w14:textId="77777777" w:rsidR="00A8194E" w:rsidRPr="008827AB" w:rsidRDefault="00A8194E" w:rsidP="00862F7C">
      <w:pPr>
        <w:pStyle w:val="ListParagraph"/>
        <w:rPr>
          <w:rFonts w:cs="Calibri"/>
          <w:b/>
          <w:bCs/>
        </w:rPr>
      </w:pPr>
    </w:p>
    <w:p w14:paraId="706BFB2C" w14:textId="77777777" w:rsidR="00A8194E" w:rsidRPr="008827AB" w:rsidRDefault="00A8194E" w:rsidP="00862F7C">
      <w:pPr>
        <w:pStyle w:val="ListParagraph"/>
        <w:rPr>
          <w:rFonts w:cs="Calibri"/>
          <w:b/>
          <w:bCs/>
        </w:rPr>
      </w:pPr>
    </w:p>
    <w:p w14:paraId="798FC862" w14:textId="77777777" w:rsidR="00A8194E" w:rsidRPr="008827AB" w:rsidRDefault="00A8194E" w:rsidP="008A46CE">
      <w:pPr>
        <w:rPr>
          <w:rFonts w:cs="Calibri"/>
          <w:b/>
          <w:bCs/>
        </w:rPr>
      </w:pPr>
    </w:p>
    <w:p w14:paraId="1C074C1E" w14:textId="77777777" w:rsidR="0073419C" w:rsidRDefault="0073419C" w:rsidP="00FC4A05">
      <w:pPr>
        <w:jc w:val="center"/>
        <w:rPr>
          <w:b/>
          <w:bCs/>
          <w:sz w:val="28"/>
          <w:szCs w:val="28"/>
        </w:rPr>
      </w:pPr>
      <w:r w:rsidRPr="0073419C">
        <w:rPr>
          <w:b/>
          <w:bCs/>
          <w:sz w:val="28"/>
          <w:szCs w:val="28"/>
        </w:rPr>
        <w:lastRenderedPageBreak/>
        <w:t>Image “b2_b.png”</w:t>
      </w:r>
    </w:p>
    <w:p w14:paraId="5EFFDFC2" w14:textId="77777777" w:rsidR="0073419C" w:rsidRPr="0073419C" w:rsidRDefault="0073419C" w:rsidP="00FC4A05">
      <w:pPr>
        <w:pStyle w:val="ListParagraph"/>
        <w:numPr>
          <w:ilvl w:val="0"/>
          <w:numId w:val="10"/>
        </w:numPr>
        <w:rPr>
          <w:b/>
          <w:bCs/>
        </w:rPr>
      </w:pPr>
      <w:r w:rsidRPr="00F30FFB">
        <w:rPr>
          <w:b/>
          <w:bCs/>
        </w:rPr>
        <w:t>Show the histograms for each image</w:t>
      </w:r>
    </w:p>
    <w:p w14:paraId="1937EC8C" w14:textId="77777777" w:rsidR="00F30FFB" w:rsidRDefault="00F30FFB" w:rsidP="00F30FFB">
      <w:pPr>
        <w:pStyle w:val="ListParagraph"/>
      </w:pPr>
    </w:p>
    <w:p w14:paraId="117A6CE3" w14:textId="77777777" w:rsidR="00F30FFB" w:rsidRDefault="00F30FFB" w:rsidP="0073419C">
      <w:pPr>
        <w:pStyle w:val="ListParagraph"/>
        <w:jc w:val="center"/>
      </w:pPr>
      <w:r>
        <w:t>Image “b2_b.png” and corresponding Histogram</w:t>
      </w:r>
    </w:p>
    <w:p w14:paraId="20AFF285" w14:textId="77777777" w:rsidR="009C0E4D" w:rsidRDefault="009C0E4D" w:rsidP="0073419C">
      <w:pPr>
        <w:pStyle w:val="ListParagraph"/>
        <w:jc w:val="center"/>
      </w:pPr>
    </w:p>
    <w:p w14:paraId="18F798AF" w14:textId="5EF03197" w:rsidR="00F30FFB" w:rsidRDefault="00F872AA" w:rsidP="00F30FFB">
      <w:pPr>
        <w:pStyle w:val="ListParagraph"/>
        <w:rPr>
          <w:b/>
          <w:bCs/>
        </w:rPr>
      </w:pPr>
      <w:r w:rsidRPr="008827AB">
        <w:rPr>
          <w:b/>
          <w:noProof/>
        </w:rPr>
        <w:drawing>
          <wp:inline distT="0" distB="0" distL="0" distR="0" wp14:anchorId="43FA865F" wp14:editId="5B9E31FA">
            <wp:extent cx="2440940" cy="244094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0940" cy="2440940"/>
                    </a:xfrm>
                    <a:prstGeom prst="rect">
                      <a:avLst/>
                    </a:prstGeom>
                    <a:noFill/>
                    <a:ln>
                      <a:noFill/>
                    </a:ln>
                  </pic:spPr>
                </pic:pic>
              </a:graphicData>
            </a:graphic>
          </wp:inline>
        </w:drawing>
      </w:r>
      <w:r w:rsidR="00F30FFB">
        <w:rPr>
          <w:b/>
          <w:bCs/>
        </w:rPr>
        <w:t xml:space="preserve"> </w:t>
      </w:r>
      <w:r w:rsidRPr="008349DC">
        <w:rPr>
          <w:noProof/>
        </w:rPr>
        <w:drawing>
          <wp:inline distT="0" distB="0" distL="0" distR="0" wp14:anchorId="7D01B643" wp14:editId="24E5D745">
            <wp:extent cx="3003550" cy="2416175"/>
            <wp:effectExtent l="0" t="0" r="0" b="0"/>
            <wp:docPr id="25"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line graph with number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3550" cy="2416175"/>
                    </a:xfrm>
                    <a:prstGeom prst="rect">
                      <a:avLst/>
                    </a:prstGeom>
                    <a:noFill/>
                    <a:ln>
                      <a:noFill/>
                    </a:ln>
                  </pic:spPr>
                </pic:pic>
              </a:graphicData>
            </a:graphic>
          </wp:inline>
        </w:drawing>
      </w:r>
    </w:p>
    <w:p w14:paraId="6DA9262C" w14:textId="77777777" w:rsidR="00F40FBA" w:rsidRDefault="00F40FBA" w:rsidP="00F30FFB">
      <w:pPr>
        <w:pStyle w:val="ListParagraph"/>
        <w:rPr>
          <w:b/>
          <w:bCs/>
        </w:rPr>
      </w:pPr>
    </w:p>
    <w:p w14:paraId="0D2A5375" w14:textId="77777777" w:rsidR="00F40FBA" w:rsidRPr="00FC4A05" w:rsidRDefault="00F40FBA" w:rsidP="00F40FBA">
      <w:pPr>
        <w:pStyle w:val="ListParagraph"/>
      </w:pPr>
      <w:r>
        <w:t>The above is the image before using Otsu Thresholding method. The given PDF (histogram) of this image has multiple pixel intensities with various frequencies at each intensity level. It is seen that the frequencies have not been normalized or any threshold is used at any point.</w:t>
      </w:r>
    </w:p>
    <w:p w14:paraId="2BD07184" w14:textId="77777777" w:rsidR="00F40FBA" w:rsidRDefault="00F40FBA" w:rsidP="00F30FFB">
      <w:pPr>
        <w:pStyle w:val="ListParagraph"/>
        <w:rPr>
          <w:b/>
          <w:bCs/>
        </w:rPr>
      </w:pPr>
    </w:p>
    <w:p w14:paraId="769FAFC3" w14:textId="77777777" w:rsidR="0073419C" w:rsidRDefault="0073419C" w:rsidP="00F30FFB">
      <w:pPr>
        <w:pStyle w:val="ListParagraph"/>
        <w:rPr>
          <w:b/>
          <w:bCs/>
        </w:rPr>
      </w:pPr>
    </w:p>
    <w:p w14:paraId="6726D1BC" w14:textId="77777777" w:rsidR="00862F7C" w:rsidRPr="008827AB" w:rsidRDefault="00862F7C" w:rsidP="00FC4A05">
      <w:pPr>
        <w:pStyle w:val="ListParagraph"/>
        <w:numPr>
          <w:ilvl w:val="0"/>
          <w:numId w:val="10"/>
        </w:numPr>
        <w:rPr>
          <w:rFonts w:cs="Calibri"/>
          <w:b/>
          <w:bCs/>
        </w:rPr>
      </w:pPr>
      <w:r w:rsidRPr="008827AB">
        <w:rPr>
          <w:rFonts w:cs="Calibri"/>
          <w:b/>
          <w:bCs/>
          <w:shd w:val="clear" w:color="auto" w:fill="FFFFFF"/>
        </w:rPr>
        <w:t>Generate a plot of the inter-class variance as a function of the chosen threshold (i.e., x-axis with each possible threshold from 0-255, y-axis with the resulting variance).</w:t>
      </w:r>
    </w:p>
    <w:p w14:paraId="574909EA" w14:textId="77777777" w:rsidR="00862F7C" w:rsidRPr="008827AB" w:rsidRDefault="00862F7C" w:rsidP="00862F7C">
      <w:pPr>
        <w:pStyle w:val="ListParagraph"/>
        <w:rPr>
          <w:rFonts w:cs="Calibri"/>
          <w:b/>
          <w:bCs/>
          <w:shd w:val="clear" w:color="auto" w:fill="FFFFFF"/>
        </w:rPr>
      </w:pPr>
    </w:p>
    <w:p w14:paraId="280E3013" w14:textId="470F4176" w:rsidR="00862F7C" w:rsidRPr="008827AB" w:rsidRDefault="00F872AA" w:rsidP="00862F7C">
      <w:pPr>
        <w:pStyle w:val="ListParagraph"/>
        <w:rPr>
          <w:rFonts w:cs="Calibri"/>
          <w:b/>
          <w:bCs/>
        </w:rPr>
      </w:pPr>
      <w:r w:rsidRPr="008827AB">
        <w:rPr>
          <w:rFonts w:cs="Calibri"/>
          <w:b/>
          <w:noProof/>
        </w:rPr>
        <w:drawing>
          <wp:inline distT="0" distB="0" distL="0" distR="0" wp14:anchorId="45BA1AAE" wp14:editId="4CFAA816">
            <wp:extent cx="2910840" cy="22733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0840" cy="2273300"/>
                    </a:xfrm>
                    <a:prstGeom prst="rect">
                      <a:avLst/>
                    </a:prstGeom>
                    <a:noFill/>
                    <a:ln>
                      <a:noFill/>
                    </a:ln>
                  </pic:spPr>
                </pic:pic>
              </a:graphicData>
            </a:graphic>
          </wp:inline>
        </w:drawing>
      </w:r>
    </w:p>
    <w:p w14:paraId="4357091E" w14:textId="77777777" w:rsidR="00F40FBA" w:rsidRPr="008827AB" w:rsidRDefault="00F40FBA" w:rsidP="009C0E4D">
      <w:pPr>
        <w:pStyle w:val="ListParagraph"/>
        <w:rPr>
          <w:rFonts w:cs="Calibri"/>
        </w:rPr>
      </w:pPr>
      <w:r w:rsidRPr="008827AB">
        <w:rPr>
          <w:rFonts w:cs="Calibri"/>
        </w:rPr>
        <w:t xml:space="preserve">The image depicts a plot between the inter-class variance and the pixel intensity. There are a total of 256 possibilities of threshold. At each intensity level threshold, the inter-class variance is calculated and plotted to check for the maximum inter-class variance. As the plot shows, an estimation of the maximum inter-class variance is found between 1200 and 1400. </w:t>
      </w:r>
    </w:p>
    <w:p w14:paraId="7D0590EC" w14:textId="77777777" w:rsidR="00862F7C" w:rsidRPr="008827AB" w:rsidRDefault="00862F7C" w:rsidP="00FC4A05">
      <w:pPr>
        <w:pStyle w:val="ListParagraph"/>
        <w:numPr>
          <w:ilvl w:val="0"/>
          <w:numId w:val="10"/>
        </w:numPr>
        <w:rPr>
          <w:rFonts w:cs="Calibri"/>
          <w:b/>
          <w:bCs/>
        </w:rPr>
      </w:pPr>
      <w:r w:rsidRPr="008827AB">
        <w:rPr>
          <w:rFonts w:cs="Calibri"/>
          <w:b/>
          <w:bCs/>
          <w:shd w:val="clear" w:color="auto" w:fill="FFFFFF"/>
        </w:rPr>
        <w:lastRenderedPageBreak/>
        <w:t>State the inter-class variance of the image upon completion of the algorithm</w:t>
      </w:r>
    </w:p>
    <w:p w14:paraId="5995A372" w14:textId="77777777" w:rsidR="00862F7C" w:rsidRPr="008827AB" w:rsidRDefault="00862F7C" w:rsidP="00862F7C">
      <w:pPr>
        <w:pStyle w:val="ListParagraph"/>
        <w:rPr>
          <w:rFonts w:cs="Calibri"/>
          <w:b/>
          <w:bCs/>
          <w:shd w:val="clear" w:color="auto" w:fill="FFFFFF"/>
        </w:rPr>
      </w:pPr>
    </w:p>
    <w:p w14:paraId="5CAC340A" w14:textId="77777777" w:rsidR="00862F7C" w:rsidRPr="008827AB" w:rsidRDefault="00862F7C" w:rsidP="008A46CE">
      <w:pPr>
        <w:pStyle w:val="ListParagraph"/>
        <w:rPr>
          <w:rFonts w:cs="Calibri"/>
        </w:rPr>
      </w:pPr>
      <w:r w:rsidRPr="008827AB">
        <w:rPr>
          <w:rFonts w:cs="Calibri"/>
        </w:rPr>
        <w:t xml:space="preserve">The inter-class variance is </w:t>
      </w:r>
      <w:r w:rsidRPr="008827AB">
        <w:rPr>
          <w:rFonts w:cs="Calibri"/>
          <w:b/>
          <w:bCs/>
        </w:rPr>
        <w:t>1366.6478</w:t>
      </w:r>
      <w:r w:rsidRPr="008827AB">
        <w:rPr>
          <w:rFonts w:cs="Calibri"/>
        </w:rPr>
        <w:t>.</w:t>
      </w:r>
      <w:r w:rsidR="00F40FBA" w:rsidRPr="008827AB">
        <w:rPr>
          <w:rFonts w:cs="Calibri"/>
        </w:rPr>
        <w:t xml:space="preserve"> As estimated, the maximum inter-class variance is found to be 1366.6478. So, the threshold to be chosen is the value at which the inter-class variance is at its maximum.</w:t>
      </w:r>
    </w:p>
    <w:p w14:paraId="5555457D" w14:textId="77777777" w:rsidR="00862F7C" w:rsidRPr="008827AB" w:rsidRDefault="00862F7C" w:rsidP="00862F7C">
      <w:pPr>
        <w:pStyle w:val="ListParagraph"/>
        <w:rPr>
          <w:rFonts w:cs="Calibri"/>
        </w:rPr>
      </w:pPr>
    </w:p>
    <w:p w14:paraId="4357AECB" w14:textId="77777777" w:rsidR="00862F7C" w:rsidRPr="008827AB" w:rsidRDefault="00862F7C" w:rsidP="00FC4A05">
      <w:pPr>
        <w:pStyle w:val="ListParagraph"/>
        <w:numPr>
          <w:ilvl w:val="0"/>
          <w:numId w:val="10"/>
        </w:numPr>
        <w:rPr>
          <w:rFonts w:cs="Calibri"/>
          <w:b/>
          <w:bCs/>
          <w:sz w:val="18"/>
          <w:szCs w:val="18"/>
        </w:rPr>
      </w:pPr>
      <w:r w:rsidRPr="008827AB">
        <w:rPr>
          <w:rFonts w:cs="Calibri"/>
          <w:b/>
          <w:bCs/>
          <w:shd w:val="clear" w:color="auto" w:fill="FFFFFF"/>
        </w:rPr>
        <w:t>Note the intensity threshold chosen by the algorithm</w:t>
      </w:r>
    </w:p>
    <w:p w14:paraId="15D9682E" w14:textId="77777777" w:rsidR="00862F7C" w:rsidRPr="008827AB" w:rsidRDefault="00862F7C" w:rsidP="00862F7C">
      <w:pPr>
        <w:pStyle w:val="ListParagraph"/>
        <w:rPr>
          <w:rFonts w:cs="Calibri"/>
          <w:b/>
          <w:bCs/>
          <w:shd w:val="clear" w:color="auto" w:fill="FFFFFF"/>
        </w:rPr>
      </w:pPr>
    </w:p>
    <w:p w14:paraId="507E7CA9" w14:textId="77777777" w:rsidR="00862F7C" w:rsidRPr="008827AB" w:rsidRDefault="00862F7C" w:rsidP="00862F7C">
      <w:pPr>
        <w:pStyle w:val="ListParagraph"/>
        <w:rPr>
          <w:rFonts w:cs="Calibri"/>
        </w:rPr>
      </w:pPr>
      <w:r w:rsidRPr="008827AB">
        <w:rPr>
          <w:rFonts w:cs="Calibri"/>
        </w:rPr>
        <w:t xml:space="preserve">Threshold chosen by the algorithm is at </w:t>
      </w:r>
      <w:r w:rsidR="00F40FBA" w:rsidRPr="008827AB">
        <w:rPr>
          <w:rFonts w:cs="Calibri"/>
          <w:b/>
          <w:bCs/>
        </w:rPr>
        <w:t>85-pixel</w:t>
      </w:r>
      <w:r w:rsidRPr="008827AB">
        <w:rPr>
          <w:rFonts w:cs="Calibri"/>
          <w:b/>
          <w:bCs/>
        </w:rPr>
        <w:t xml:space="preserve"> intensity.</w:t>
      </w:r>
      <w:r w:rsidR="00F40FBA" w:rsidRPr="008827AB">
        <w:rPr>
          <w:rFonts w:cs="Calibri"/>
          <w:b/>
          <w:bCs/>
        </w:rPr>
        <w:t xml:space="preserve"> </w:t>
      </w:r>
      <w:r w:rsidR="00F40FBA" w:rsidRPr="008827AB">
        <w:rPr>
          <w:rFonts w:cs="Calibri"/>
        </w:rPr>
        <w:t>The precise intensity level that attained the maximum inter-class variance is 85.</w:t>
      </w:r>
    </w:p>
    <w:p w14:paraId="1F8131F8" w14:textId="77777777" w:rsidR="008A46CE" w:rsidRPr="008827AB" w:rsidRDefault="008A46CE" w:rsidP="00862F7C">
      <w:pPr>
        <w:pStyle w:val="ListParagraph"/>
        <w:rPr>
          <w:rFonts w:cs="Calibri"/>
          <w:b/>
          <w:bCs/>
        </w:rPr>
      </w:pPr>
    </w:p>
    <w:p w14:paraId="3A66B104" w14:textId="77777777" w:rsidR="00FC4A05" w:rsidRPr="008827AB" w:rsidRDefault="00FC4A05" w:rsidP="00FC4A05">
      <w:pPr>
        <w:pStyle w:val="ListParagraph"/>
        <w:numPr>
          <w:ilvl w:val="0"/>
          <w:numId w:val="10"/>
        </w:numPr>
        <w:rPr>
          <w:rFonts w:cs="Calibri"/>
          <w:b/>
          <w:bCs/>
        </w:rPr>
      </w:pPr>
      <w:r w:rsidRPr="008827AB">
        <w:rPr>
          <w:rFonts w:cs="Calibri"/>
          <w:b/>
          <w:bCs/>
          <w:shd w:val="clear" w:color="auto" w:fill="FFFFFF"/>
        </w:rPr>
        <w:t>Show the resulting binary image produced by the algorithm</w:t>
      </w:r>
    </w:p>
    <w:p w14:paraId="10A1A998" w14:textId="77777777" w:rsidR="00FC4A05" w:rsidRPr="008827AB" w:rsidRDefault="00FC4A05" w:rsidP="00FC4A05">
      <w:pPr>
        <w:pStyle w:val="ListParagraph"/>
        <w:rPr>
          <w:rFonts w:cs="Calibri"/>
          <w:b/>
          <w:bCs/>
          <w:shd w:val="clear" w:color="auto" w:fill="FFFFFF"/>
        </w:rPr>
      </w:pPr>
    </w:p>
    <w:p w14:paraId="24F3D61B" w14:textId="11AAD456" w:rsidR="00FC4A05" w:rsidRPr="008827AB" w:rsidRDefault="00F872AA" w:rsidP="00FC4A05">
      <w:pPr>
        <w:pStyle w:val="ListParagraph"/>
        <w:rPr>
          <w:rFonts w:cs="Calibri"/>
          <w:b/>
          <w:bCs/>
        </w:rPr>
      </w:pPr>
      <w:r w:rsidRPr="008827AB">
        <w:rPr>
          <w:rFonts w:cs="Calibri"/>
          <w:b/>
          <w:noProof/>
        </w:rPr>
        <w:drawing>
          <wp:inline distT="0" distB="0" distL="0" distR="0" wp14:anchorId="0F9E663F" wp14:editId="0D9B1615">
            <wp:extent cx="2684780" cy="253365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r="50746"/>
                    <a:stretch>
                      <a:fillRect/>
                    </a:stretch>
                  </pic:blipFill>
                  <pic:spPr bwMode="auto">
                    <a:xfrm>
                      <a:off x="0" y="0"/>
                      <a:ext cx="2684780" cy="2533650"/>
                    </a:xfrm>
                    <a:prstGeom prst="rect">
                      <a:avLst/>
                    </a:prstGeom>
                    <a:noFill/>
                    <a:ln>
                      <a:noFill/>
                    </a:ln>
                  </pic:spPr>
                </pic:pic>
              </a:graphicData>
            </a:graphic>
          </wp:inline>
        </w:drawing>
      </w:r>
      <w:r w:rsidR="00FC4A05" w:rsidRPr="00FC4A05">
        <w:rPr>
          <w:noProof/>
        </w:rPr>
        <w:t xml:space="preserve"> </w:t>
      </w:r>
      <w:r w:rsidRPr="008827AB">
        <w:rPr>
          <w:rFonts w:cs="Calibri"/>
          <w:b/>
          <w:noProof/>
        </w:rPr>
        <w:drawing>
          <wp:inline distT="0" distB="0" distL="0" distR="0" wp14:anchorId="4AC53AFB" wp14:editId="1113D645">
            <wp:extent cx="2768600" cy="220599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8600" cy="2205990"/>
                    </a:xfrm>
                    <a:prstGeom prst="rect">
                      <a:avLst/>
                    </a:prstGeom>
                    <a:noFill/>
                    <a:ln>
                      <a:noFill/>
                    </a:ln>
                  </pic:spPr>
                </pic:pic>
              </a:graphicData>
            </a:graphic>
          </wp:inline>
        </w:drawing>
      </w:r>
    </w:p>
    <w:p w14:paraId="396991E4" w14:textId="77777777" w:rsidR="00862F7C" w:rsidRDefault="00862F7C" w:rsidP="00862F7C">
      <w:pPr>
        <w:pStyle w:val="ListParagraph"/>
      </w:pPr>
    </w:p>
    <w:p w14:paraId="220EA7A1" w14:textId="77777777" w:rsidR="00F40FBA" w:rsidRPr="008827AB" w:rsidRDefault="00F40FBA" w:rsidP="00F40FBA">
      <w:pPr>
        <w:pStyle w:val="ListParagraph"/>
        <w:rPr>
          <w:rFonts w:cs="Calibri"/>
          <w:b/>
          <w:bCs/>
          <w:sz w:val="18"/>
          <w:szCs w:val="18"/>
        </w:rPr>
      </w:pPr>
      <w:r>
        <w:rPr>
          <w:noProof/>
        </w:rPr>
        <w:t xml:space="preserve">Once the thresholding is done, the pixel intensities are narrowed down to two values alone. 0 and 255 alone, that is, white and black. A binary image is created with a threshold of 85. That is, any pixel intensity greater than 85 is considered as black, that is, that value is changed to 255. Similarly, any intensity lesser than 85 is considered as white, that is, that value is changed to 0. </w:t>
      </w:r>
    </w:p>
    <w:p w14:paraId="27419020" w14:textId="77777777" w:rsidR="00F40FBA" w:rsidRDefault="00F40FBA" w:rsidP="00862F7C">
      <w:pPr>
        <w:pStyle w:val="ListParagraph"/>
      </w:pPr>
    </w:p>
    <w:p w14:paraId="1942DDCA" w14:textId="77777777" w:rsidR="00F30FFB" w:rsidRDefault="00F30FFB" w:rsidP="00F30FFB">
      <w:pPr>
        <w:pStyle w:val="ListParagraph"/>
      </w:pPr>
    </w:p>
    <w:p w14:paraId="354350C5" w14:textId="77777777" w:rsidR="00F30FFB" w:rsidRDefault="00F30FFB" w:rsidP="00F30FFB">
      <w:pPr>
        <w:pStyle w:val="ListParagraph"/>
      </w:pPr>
    </w:p>
    <w:p w14:paraId="727E6CDB" w14:textId="77777777" w:rsidR="00F30FFB" w:rsidRDefault="00F30FFB" w:rsidP="00F30FFB">
      <w:pPr>
        <w:pStyle w:val="ListParagraph"/>
      </w:pPr>
    </w:p>
    <w:p w14:paraId="7722FED9" w14:textId="77777777" w:rsidR="00862F7C" w:rsidRDefault="00862F7C" w:rsidP="00F30FFB">
      <w:pPr>
        <w:pStyle w:val="ListParagraph"/>
      </w:pPr>
    </w:p>
    <w:p w14:paraId="1497BD40" w14:textId="77777777" w:rsidR="00862F7C" w:rsidRDefault="00862F7C" w:rsidP="00F30FFB">
      <w:pPr>
        <w:pStyle w:val="ListParagraph"/>
      </w:pPr>
    </w:p>
    <w:p w14:paraId="1C4401D1" w14:textId="77777777" w:rsidR="00862F7C" w:rsidRDefault="00862F7C" w:rsidP="00F30FFB">
      <w:pPr>
        <w:pStyle w:val="ListParagraph"/>
      </w:pPr>
    </w:p>
    <w:p w14:paraId="78065FED" w14:textId="77777777" w:rsidR="00A8194E" w:rsidRDefault="00A8194E" w:rsidP="00F30FFB">
      <w:pPr>
        <w:pStyle w:val="ListParagraph"/>
      </w:pPr>
    </w:p>
    <w:p w14:paraId="279AFF5C" w14:textId="77777777" w:rsidR="00A8194E" w:rsidRDefault="00A8194E" w:rsidP="00F30FFB">
      <w:pPr>
        <w:pStyle w:val="ListParagraph"/>
      </w:pPr>
    </w:p>
    <w:p w14:paraId="0043346F" w14:textId="77777777" w:rsidR="00A8194E" w:rsidRDefault="00A8194E" w:rsidP="00F30FFB">
      <w:pPr>
        <w:pStyle w:val="ListParagraph"/>
      </w:pPr>
    </w:p>
    <w:p w14:paraId="2D3F28CB" w14:textId="77777777" w:rsidR="00A8194E" w:rsidRDefault="00A8194E" w:rsidP="00F30FFB">
      <w:pPr>
        <w:pStyle w:val="ListParagraph"/>
      </w:pPr>
    </w:p>
    <w:p w14:paraId="6B0CBC80" w14:textId="77777777" w:rsidR="003D0BCF" w:rsidRDefault="003D0BCF" w:rsidP="00FC4A05"/>
    <w:p w14:paraId="62A87109" w14:textId="77777777" w:rsidR="00F30FFB" w:rsidRDefault="0073419C" w:rsidP="00FC4A05">
      <w:pPr>
        <w:jc w:val="center"/>
        <w:rPr>
          <w:b/>
          <w:bCs/>
          <w:sz w:val="28"/>
          <w:szCs w:val="28"/>
        </w:rPr>
      </w:pPr>
      <w:r w:rsidRPr="0073419C">
        <w:rPr>
          <w:b/>
          <w:bCs/>
          <w:sz w:val="28"/>
          <w:szCs w:val="28"/>
        </w:rPr>
        <w:lastRenderedPageBreak/>
        <w:t>Image “b2_c.png”</w:t>
      </w:r>
    </w:p>
    <w:p w14:paraId="73054DE4" w14:textId="77777777" w:rsidR="00F30FFB" w:rsidRPr="0073419C" w:rsidRDefault="0073419C">
      <w:pPr>
        <w:pStyle w:val="ListParagraph"/>
        <w:numPr>
          <w:ilvl w:val="0"/>
          <w:numId w:val="6"/>
        </w:numPr>
      </w:pPr>
      <w:r w:rsidRPr="0073419C">
        <w:rPr>
          <w:b/>
          <w:bCs/>
        </w:rPr>
        <w:t>Show the histograms for each image</w:t>
      </w:r>
    </w:p>
    <w:p w14:paraId="2D8A2C0D" w14:textId="77777777" w:rsidR="0073419C" w:rsidRDefault="0073419C" w:rsidP="0073419C">
      <w:pPr>
        <w:pStyle w:val="ListParagraph"/>
      </w:pPr>
    </w:p>
    <w:p w14:paraId="28C8AAE4" w14:textId="77777777" w:rsidR="00F30FFB" w:rsidRDefault="00F30FFB" w:rsidP="0073419C">
      <w:pPr>
        <w:pStyle w:val="ListParagraph"/>
        <w:jc w:val="center"/>
      </w:pPr>
      <w:r>
        <w:t>Image “b2_c.png” and corresponding Histogram</w:t>
      </w:r>
    </w:p>
    <w:p w14:paraId="3550C133" w14:textId="1CBFBCF2" w:rsidR="00F30FFB" w:rsidRDefault="00F872AA" w:rsidP="00F30FFB">
      <w:pPr>
        <w:pStyle w:val="ListParagraph"/>
        <w:rPr>
          <w:b/>
          <w:bCs/>
        </w:rPr>
      </w:pPr>
      <w:r w:rsidRPr="008827AB">
        <w:rPr>
          <w:b/>
          <w:noProof/>
        </w:rPr>
        <w:drawing>
          <wp:inline distT="0" distB="0" distL="0" distR="0" wp14:anchorId="0B747C97" wp14:editId="3FDD02C3">
            <wp:extent cx="2432685" cy="2432685"/>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2685" cy="2432685"/>
                    </a:xfrm>
                    <a:prstGeom prst="rect">
                      <a:avLst/>
                    </a:prstGeom>
                    <a:noFill/>
                    <a:ln>
                      <a:noFill/>
                    </a:ln>
                  </pic:spPr>
                </pic:pic>
              </a:graphicData>
            </a:graphic>
          </wp:inline>
        </w:drawing>
      </w:r>
      <w:r w:rsidR="00F30FFB">
        <w:rPr>
          <w:b/>
          <w:bCs/>
        </w:rPr>
        <w:t xml:space="preserve"> </w:t>
      </w:r>
      <w:r w:rsidRPr="008349DC">
        <w:rPr>
          <w:noProof/>
        </w:rPr>
        <w:drawing>
          <wp:inline distT="0" distB="0" distL="0" distR="0" wp14:anchorId="0EDC5253" wp14:editId="32C8D602">
            <wp:extent cx="3020060" cy="2407920"/>
            <wp:effectExtent l="0" t="0" r="0" b="0"/>
            <wp:docPr id="3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blue lin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0060" cy="2407920"/>
                    </a:xfrm>
                    <a:prstGeom prst="rect">
                      <a:avLst/>
                    </a:prstGeom>
                    <a:noFill/>
                    <a:ln>
                      <a:noFill/>
                    </a:ln>
                  </pic:spPr>
                </pic:pic>
              </a:graphicData>
            </a:graphic>
          </wp:inline>
        </w:drawing>
      </w:r>
    </w:p>
    <w:p w14:paraId="7610893B" w14:textId="77777777" w:rsidR="00F40FBA" w:rsidRDefault="00F40FBA" w:rsidP="00F30FFB">
      <w:pPr>
        <w:pStyle w:val="ListParagraph"/>
        <w:rPr>
          <w:b/>
          <w:bCs/>
        </w:rPr>
      </w:pPr>
    </w:p>
    <w:p w14:paraId="736D961D" w14:textId="77777777" w:rsidR="00862F7C" w:rsidRDefault="00F40FBA" w:rsidP="008A46CE">
      <w:pPr>
        <w:pStyle w:val="ListParagraph"/>
      </w:pPr>
      <w:r>
        <w:t>The above is the image before using Otsu Thresholding method. The given PDF (histogram) of this image has multiple pixel intensities with various frequencies at each intensity level. It is seen that the frequencies have not been normalized or any threshold is used at any point.</w:t>
      </w:r>
    </w:p>
    <w:p w14:paraId="4E24D623" w14:textId="77777777" w:rsidR="008A46CE" w:rsidRPr="008A46CE" w:rsidRDefault="008A46CE" w:rsidP="008A46CE">
      <w:pPr>
        <w:pStyle w:val="ListParagraph"/>
      </w:pPr>
    </w:p>
    <w:p w14:paraId="7637E370" w14:textId="77777777" w:rsidR="00862F7C" w:rsidRPr="008827AB" w:rsidRDefault="00862F7C" w:rsidP="00862F7C">
      <w:pPr>
        <w:pStyle w:val="ListParagraph"/>
        <w:numPr>
          <w:ilvl w:val="0"/>
          <w:numId w:val="7"/>
        </w:numPr>
        <w:rPr>
          <w:rFonts w:cs="Calibri"/>
          <w:b/>
          <w:bCs/>
        </w:rPr>
      </w:pPr>
      <w:r w:rsidRPr="008827AB">
        <w:rPr>
          <w:rFonts w:cs="Calibri"/>
          <w:b/>
          <w:bCs/>
          <w:shd w:val="clear" w:color="auto" w:fill="FFFFFF"/>
        </w:rPr>
        <w:t>Generate a plot of the inter-class variance as a function of the chosen threshold (i.e., x-axis with each possible threshold from 0-255, y-axis with the resulting variance).</w:t>
      </w:r>
    </w:p>
    <w:p w14:paraId="591D4103" w14:textId="77777777" w:rsidR="00862F7C" w:rsidRPr="008827AB" w:rsidRDefault="00862F7C" w:rsidP="00862F7C">
      <w:pPr>
        <w:pStyle w:val="ListParagraph"/>
        <w:rPr>
          <w:rFonts w:cs="Calibri"/>
          <w:b/>
          <w:bCs/>
          <w:shd w:val="clear" w:color="auto" w:fill="FFFFFF"/>
        </w:rPr>
      </w:pPr>
    </w:p>
    <w:p w14:paraId="5253FDB6" w14:textId="4A397DB6" w:rsidR="00862F7C" w:rsidRPr="008827AB" w:rsidRDefault="00F872AA" w:rsidP="00862F7C">
      <w:pPr>
        <w:pStyle w:val="ListParagraph"/>
        <w:rPr>
          <w:rFonts w:cs="Calibri"/>
          <w:b/>
          <w:bCs/>
        </w:rPr>
      </w:pPr>
      <w:r w:rsidRPr="008827AB">
        <w:rPr>
          <w:rFonts w:cs="Calibri"/>
          <w:b/>
          <w:noProof/>
        </w:rPr>
        <w:drawing>
          <wp:inline distT="0" distB="0" distL="0" distR="0" wp14:anchorId="354EE6BC" wp14:editId="46CD3A11">
            <wp:extent cx="3137535" cy="244983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7535" cy="2449830"/>
                    </a:xfrm>
                    <a:prstGeom prst="rect">
                      <a:avLst/>
                    </a:prstGeom>
                    <a:noFill/>
                    <a:ln>
                      <a:noFill/>
                    </a:ln>
                  </pic:spPr>
                </pic:pic>
              </a:graphicData>
            </a:graphic>
          </wp:inline>
        </w:drawing>
      </w:r>
    </w:p>
    <w:p w14:paraId="7B38FEFD" w14:textId="77777777" w:rsidR="00E46859" w:rsidRPr="008827AB" w:rsidRDefault="00E46859" w:rsidP="00E46859">
      <w:pPr>
        <w:pStyle w:val="ListParagraph"/>
        <w:rPr>
          <w:rFonts w:cs="Calibri"/>
        </w:rPr>
      </w:pPr>
      <w:r w:rsidRPr="008827AB">
        <w:rPr>
          <w:rFonts w:cs="Calibri"/>
        </w:rPr>
        <w:t xml:space="preserve">The image depicts a plot between the inter-class variance and the pixel intensity. There are a total of 256 possibilities of threshold. At each intensity level threshold, the inter-class variance is calculated and plotted to check for the maximum inter-class variance. As the plot shows, an estimation of the maximum inter-class variance is found to be more than 1000. </w:t>
      </w:r>
    </w:p>
    <w:p w14:paraId="549B21E0" w14:textId="77777777" w:rsidR="00E46859" w:rsidRPr="008827AB" w:rsidRDefault="00E46859" w:rsidP="00862F7C">
      <w:pPr>
        <w:pStyle w:val="ListParagraph"/>
        <w:rPr>
          <w:rFonts w:cs="Calibri"/>
          <w:b/>
          <w:bCs/>
        </w:rPr>
      </w:pPr>
    </w:p>
    <w:p w14:paraId="5E6F72DA" w14:textId="77777777" w:rsidR="00E46859" w:rsidRPr="008827AB" w:rsidRDefault="00862F7C" w:rsidP="00E46859">
      <w:pPr>
        <w:pStyle w:val="ListParagraph"/>
        <w:numPr>
          <w:ilvl w:val="0"/>
          <w:numId w:val="8"/>
        </w:numPr>
        <w:rPr>
          <w:rFonts w:cs="Calibri"/>
          <w:b/>
          <w:bCs/>
        </w:rPr>
      </w:pPr>
      <w:r w:rsidRPr="008827AB">
        <w:rPr>
          <w:rFonts w:cs="Calibri"/>
          <w:b/>
          <w:bCs/>
          <w:shd w:val="clear" w:color="auto" w:fill="FFFFFF"/>
        </w:rPr>
        <w:lastRenderedPageBreak/>
        <w:t>State the inter-class variance of the image upon completion of the algorithm</w:t>
      </w:r>
    </w:p>
    <w:p w14:paraId="74960549" w14:textId="77777777" w:rsidR="00862F7C" w:rsidRPr="008827AB" w:rsidRDefault="00862F7C" w:rsidP="00E46859">
      <w:pPr>
        <w:pStyle w:val="ListParagraph"/>
        <w:rPr>
          <w:rFonts w:cs="Calibri"/>
          <w:b/>
          <w:bCs/>
        </w:rPr>
      </w:pPr>
      <w:r w:rsidRPr="008827AB">
        <w:rPr>
          <w:rFonts w:cs="Calibri"/>
        </w:rPr>
        <w:t xml:space="preserve">The inter-class variance is </w:t>
      </w:r>
      <w:r w:rsidRPr="008827AB">
        <w:rPr>
          <w:rFonts w:cs="Calibri"/>
          <w:b/>
          <w:bCs/>
        </w:rPr>
        <w:t>1079.7087</w:t>
      </w:r>
      <w:r w:rsidRPr="008827AB">
        <w:rPr>
          <w:rFonts w:cs="Calibri"/>
        </w:rPr>
        <w:t>.</w:t>
      </w:r>
      <w:r w:rsidR="00E46859" w:rsidRPr="008827AB">
        <w:rPr>
          <w:rFonts w:cs="Calibri"/>
        </w:rPr>
        <w:t xml:space="preserve"> As estimated, the maximum inter-class variance is found to be 1079.7087. So, the threshold to be chosen is the value at which the inter-class variance is at its maximum.</w:t>
      </w:r>
    </w:p>
    <w:p w14:paraId="3A55B788" w14:textId="77777777" w:rsidR="00862F7C" w:rsidRPr="008827AB" w:rsidRDefault="00862F7C" w:rsidP="00862F7C">
      <w:pPr>
        <w:pStyle w:val="ListParagraph"/>
        <w:ind w:left="1440"/>
        <w:rPr>
          <w:rFonts w:cs="Calibri"/>
          <w:b/>
          <w:bCs/>
        </w:rPr>
      </w:pPr>
    </w:p>
    <w:p w14:paraId="056EB98C" w14:textId="77777777" w:rsidR="00862F7C" w:rsidRPr="008827AB" w:rsidRDefault="00862F7C" w:rsidP="00862F7C">
      <w:pPr>
        <w:pStyle w:val="ListParagraph"/>
        <w:numPr>
          <w:ilvl w:val="0"/>
          <w:numId w:val="8"/>
        </w:numPr>
        <w:rPr>
          <w:rFonts w:cs="Calibri"/>
          <w:b/>
          <w:bCs/>
        </w:rPr>
      </w:pPr>
      <w:r w:rsidRPr="008827AB">
        <w:rPr>
          <w:rFonts w:cs="Calibri"/>
          <w:b/>
          <w:bCs/>
          <w:shd w:val="clear" w:color="auto" w:fill="FFFFFF"/>
        </w:rPr>
        <w:t>Note the intensity threshold chosen by the algorithm</w:t>
      </w:r>
    </w:p>
    <w:p w14:paraId="03D0DADF" w14:textId="77777777" w:rsidR="00862F7C" w:rsidRPr="008827AB" w:rsidRDefault="00862F7C" w:rsidP="00862F7C">
      <w:pPr>
        <w:pStyle w:val="ListParagraph"/>
        <w:rPr>
          <w:rFonts w:cs="Calibri"/>
        </w:rPr>
      </w:pPr>
    </w:p>
    <w:p w14:paraId="7E695A86" w14:textId="77777777" w:rsidR="00862F7C" w:rsidRPr="008827AB" w:rsidRDefault="00862F7C" w:rsidP="008A46CE">
      <w:pPr>
        <w:pStyle w:val="ListParagraph"/>
        <w:rPr>
          <w:rFonts w:cs="Calibri"/>
          <w:b/>
          <w:bCs/>
        </w:rPr>
      </w:pPr>
      <w:r w:rsidRPr="008827AB">
        <w:rPr>
          <w:rFonts w:cs="Calibri"/>
        </w:rPr>
        <w:t xml:space="preserve">Threshold chosen by the algorithm is at </w:t>
      </w:r>
      <w:r w:rsidR="00E46859" w:rsidRPr="008827AB">
        <w:rPr>
          <w:rFonts w:cs="Calibri"/>
          <w:b/>
          <w:bCs/>
        </w:rPr>
        <w:t>170-pixel</w:t>
      </w:r>
      <w:r w:rsidRPr="008827AB">
        <w:rPr>
          <w:rFonts w:cs="Calibri"/>
          <w:b/>
          <w:bCs/>
        </w:rPr>
        <w:t xml:space="preserve"> intensity.</w:t>
      </w:r>
      <w:r w:rsidR="00E46859" w:rsidRPr="008827AB">
        <w:rPr>
          <w:rFonts w:cs="Calibri"/>
          <w:b/>
          <w:bCs/>
        </w:rPr>
        <w:t xml:space="preserve"> </w:t>
      </w:r>
      <w:r w:rsidR="00E46859" w:rsidRPr="008827AB">
        <w:rPr>
          <w:rFonts w:cs="Calibri"/>
        </w:rPr>
        <w:t>The precise intensity level that attained the maximum inter-class variance is 170.</w:t>
      </w:r>
    </w:p>
    <w:p w14:paraId="2AC2CBC1" w14:textId="77777777" w:rsidR="00862F7C" w:rsidRPr="008827AB" w:rsidRDefault="00862F7C" w:rsidP="00862F7C">
      <w:pPr>
        <w:pStyle w:val="ListParagraph"/>
        <w:rPr>
          <w:rFonts w:cs="Calibri"/>
          <w:b/>
          <w:bCs/>
        </w:rPr>
      </w:pPr>
    </w:p>
    <w:p w14:paraId="0E0F755F" w14:textId="77777777" w:rsidR="00862F7C" w:rsidRPr="008827AB" w:rsidRDefault="00862F7C" w:rsidP="00862F7C">
      <w:pPr>
        <w:pStyle w:val="ListParagraph"/>
        <w:numPr>
          <w:ilvl w:val="0"/>
          <w:numId w:val="8"/>
        </w:numPr>
        <w:rPr>
          <w:rFonts w:cs="Calibri"/>
          <w:b/>
          <w:bCs/>
          <w:sz w:val="18"/>
          <w:szCs w:val="18"/>
        </w:rPr>
      </w:pPr>
      <w:r w:rsidRPr="008827AB">
        <w:rPr>
          <w:rFonts w:cs="Calibri"/>
          <w:b/>
          <w:bCs/>
          <w:shd w:val="clear" w:color="auto" w:fill="FFFFFF"/>
        </w:rPr>
        <w:t>Show the resulting binary image produced by the algorithm</w:t>
      </w:r>
    </w:p>
    <w:p w14:paraId="02167137" w14:textId="77777777" w:rsidR="00862F7C" w:rsidRPr="008827AB" w:rsidRDefault="00862F7C" w:rsidP="00862F7C">
      <w:pPr>
        <w:ind w:left="720"/>
        <w:rPr>
          <w:rFonts w:cs="Calibri"/>
          <w:b/>
          <w:bCs/>
          <w:sz w:val="18"/>
          <w:szCs w:val="18"/>
        </w:rPr>
      </w:pPr>
    </w:p>
    <w:p w14:paraId="32020B32" w14:textId="05BAF891" w:rsidR="00862F7C" w:rsidRDefault="00F872AA" w:rsidP="00862F7C">
      <w:pPr>
        <w:ind w:left="720"/>
        <w:rPr>
          <w:noProof/>
        </w:rPr>
      </w:pPr>
      <w:r w:rsidRPr="008827AB">
        <w:rPr>
          <w:rFonts w:cs="Calibri"/>
          <w:b/>
          <w:noProof/>
          <w:sz w:val="18"/>
          <w:szCs w:val="18"/>
        </w:rPr>
        <w:drawing>
          <wp:inline distT="0" distB="0" distL="0" distR="0" wp14:anchorId="2EF6970F" wp14:editId="72AD8457">
            <wp:extent cx="2583815" cy="263398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r="51665" b="235"/>
                    <a:stretch>
                      <a:fillRect/>
                    </a:stretch>
                  </pic:blipFill>
                  <pic:spPr bwMode="auto">
                    <a:xfrm>
                      <a:off x="0" y="0"/>
                      <a:ext cx="2583815" cy="2633980"/>
                    </a:xfrm>
                    <a:prstGeom prst="rect">
                      <a:avLst/>
                    </a:prstGeom>
                    <a:noFill/>
                    <a:ln>
                      <a:noFill/>
                    </a:ln>
                  </pic:spPr>
                </pic:pic>
              </a:graphicData>
            </a:graphic>
          </wp:inline>
        </w:drawing>
      </w:r>
      <w:r w:rsidR="00FC4A05" w:rsidRPr="00FC4A05">
        <w:rPr>
          <w:noProof/>
        </w:rPr>
        <w:t xml:space="preserve"> </w:t>
      </w:r>
      <w:r w:rsidRPr="008827AB">
        <w:rPr>
          <w:rFonts w:cs="Calibri"/>
          <w:b/>
          <w:noProof/>
          <w:sz w:val="18"/>
          <w:szCs w:val="18"/>
        </w:rPr>
        <w:drawing>
          <wp:inline distT="0" distB="0" distL="0" distR="0" wp14:anchorId="450DEF58" wp14:editId="0C674694">
            <wp:extent cx="2852420" cy="218948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2420" cy="2189480"/>
                    </a:xfrm>
                    <a:prstGeom prst="rect">
                      <a:avLst/>
                    </a:prstGeom>
                    <a:noFill/>
                    <a:ln>
                      <a:noFill/>
                    </a:ln>
                  </pic:spPr>
                </pic:pic>
              </a:graphicData>
            </a:graphic>
          </wp:inline>
        </w:drawing>
      </w:r>
    </w:p>
    <w:p w14:paraId="13744A32" w14:textId="77777777" w:rsidR="00E46859" w:rsidRDefault="00E46859" w:rsidP="00862F7C">
      <w:pPr>
        <w:ind w:left="720"/>
        <w:rPr>
          <w:noProof/>
        </w:rPr>
      </w:pPr>
    </w:p>
    <w:p w14:paraId="6F4F2026" w14:textId="77777777" w:rsidR="00BF5887" w:rsidRDefault="00E46859" w:rsidP="00E46859">
      <w:pPr>
        <w:pStyle w:val="ListParagraph"/>
        <w:rPr>
          <w:noProof/>
        </w:rPr>
      </w:pPr>
      <w:r>
        <w:rPr>
          <w:noProof/>
        </w:rPr>
        <w:t>Once the thresholding is done, the pixel intensities are narrowed down to two values alone. 0 and 255 alone, that is, white and black. A binary image is created with a threshold of 170. That is, any pixel intensity greater than 170 is considered as black, that is, that value is changed to 255. Similarly, any intensity lesser than 170 is considered as white, that is, that value is changed to 0.</w:t>
      </w:r>
    </w:p>
    <w:p w14:paraId="499156A7" w14:textId="77777777" w:rsidR="00A8194E" w:rsidRDefault="00A8194E" w:rsidP="00E46859">
      <w:pPr>
        <w:pStyle w:val="ListParagraph"/>
        <w:rPr>
          <w:noProof/>
        </w:rPr>
      </w:pPr>
    </w:p>
    <w:p w14:paraId="67B62074" w14:textId="77777777" w:rsidR="00A8194E" w:rsidRDefault="00A8194E" w:rsidP="00E46859">
      <w:pPr>
        <w:pStyle w:val="ListParagraph"/>
        <w:rPr>
          <w:noProof/>
        </w:rPr>
      </w:pPr>
    </w:p>
    <w:p w14:paraId="5107EF89" w14:textId="77777777" w:rsidR="00A8194E" w:rsidRDefault="00A8194E" w:rsidP="00E46859">
      <w:pPr>
        <w:pStyle w:val="ListParagraph"/>
        <w:rPr>
          <w:noProof/>
        </w:rPr>
      </w:pPr>
    </w:p>
    <w:p w14:paraId="387D3C1A" w14:textId="77777777" w:rsidR="00A8194E" w:rsidRDefault="00A8194E" w:rsidP="00E46859">
      <w:pPr>
        <w:pStyle w:val="ListParagraph"/>
        <w:rPr>
          <w:noProof/>
        </w:rPr>
      </w:pPr>
    </w:p>
    <w:p w14:paraId="37778969" w14:textId="77777777" w:rsidR="00A8194E" w:rsidRDefault="00A8194E" w:rsidP="00E46859">
      <w:pPr>
        <w:pStyle w:val="ListParagraph"/>
        <w:rPr>
          <w:noProof/>
        </w:rPr>
      </w:pPr>
    </w:p>
    <w:p w14:paraId="7FDF646C" w14:textId="77777777" w:rsidR="008A46CE" w:rsidRDefault="008A46CE" w:rsidP="00E46859">
      <w:pPr>
        <w:pStyle w:val="ListParagraph"/>
        <w:rPr>
          <w:noProof/>
        </w:rPr>
      </w:pPr>
    </w:p>
    <w:p w14:paraId="381C76ED" w14:textId="77777777" w:rsidR="008A46CE" w:rsidRDefault="008A46CE" w:rsidP="00E46859">
      <w:pPr>
        <w:pStyle w:val="ListParagraph"/>
        <w:rPr>
          <w:noProof/>
        </w:rPr>
      </w:pPr>
    </w:p>
    <w:p w14:paraId="370B26F5" w14:textId="77777777" w:rsidR="008A46CE" w:rsidRDefault="008A46CE" w:rsidP="00E46859">
      <w:pPr>
        <w:pStyle w:val="ListParagraph"/>
        <w:rPr>
          <w:noProof/>
        </w:rPr>
      </w:pPr>
    </w:p>
    <w:p w14:paraId="41E25C12" w14:textId="77777777" w:rsidR="008A46CE" w:rsidRDefault="008A46CE" w:rsidP="00E46859">
      <w:pPr>
        <w:pStyle w:val="ListParagraph"/>
        <w:rPr>
          <w:noProof/>
        </w:rPr>
      </w:pPr>
    </w:p>
    <w:p w14:paraId="23F2FAED" w14:textId="77777777" w:rsidR="00BF5887" w:rsidRDefault="00E46859" w:rsidP="00BF5887">
      <w:pPr>
        <w:pStyle w:val="ListParagraph"/>
        <w:rPr>
          <w:noProof/>
        </w:rPr>
      </w:pPr>
      <w:r>
        <w:rPr>
          <w:noProof/>
        </w:rPr>
        <w:t xml:space="preserve"> </w:t>
      </w:r>
    </w:p>
    <w:p w14:paraId="3B912E83" w14:textId="77777777" w:rsidR="00862F7C" w:rsidRPr="008827AB" w:rsidRDefault="00AE0354" w:rsidP="00BF5887">
      <w:pPr>
        <w:pStyle w:val="ListParagraph"/>
        <w:numPr>
          <w:ilvl w:val="0"/>
          <w:numId w:val="8"/>
        </w:numPr>
        <w:rPr>
          <w:noProof/>
        </w:rPr>
      </w:pPr>
      <w:r w:rsidRPr="008827AB">
        <w:rPr>
          <w:rFonts w:cs="Calibri"/>
          <w:b/>
          <w:bCs/>
        </w:rPr>
        <w:lastRenderedPageBreak/>
        <w:t>Results:</w:t>
      </w:r>
    </w:p>
    <w:p w14:paraId="4BB23E51" w14:textId="77777777" w:rsidR="008A46CE" w:rsidRPr="0082426E" w:rsidRDefault="008A46CE" w:rsidP="008A46CE">
      <w:pPr>
        <w:pStyle w:val="ListParagraph"/>
        <w:rPr>
          <w:noProof/>
          <w:u w:val="single"/>
        </w:rPr>
      </w:pPr>
      <w:r w:rsidRPr="0082426E">
        <w:rPr>
          <w:noProof/>
          <w:u w:val="single"/>
        </w:rPr>
        <w:t>Otsu Threshold using CV2:</w:t>
      </w:r>
    </w:p>
    <w:p w14:paraId="100D8464" w14:textId="77777777" w:rsidR="0082426E" w:rsidRDefault="00693C23" w:rsidP="008A46CE">
      <w:pPr>
        <w:pStyle w:val="ListParagraph"/>
        <w:rPr>
          <w:noProof/>
        </w:rPr>
      </w:pPr>
      <w:r>
        <w:rPr>
          <w:noProof/>
        </w:rPr>
        <w:t>Using cv2’s inbuilt method for otsu thresholding, the threshold value at which the inter-class variance is maximum is computed. The results are just the same as we derived upon from the hard coded Otsu thresholding.</w:t>
      </w:r>
    </w:p>
    <w:p w14:paraId="719CB76F" w14:textId="77777777" w:rsidR="00693C23" w:rsidRDefault="00693C23" w:rsidP="008A46CE">
      <w:pPr>
        <w:pStyle w:val="ListParagraph"/>
        <w:rPr>
          <w:noProof/>
        </w:rPr>
      </w:pPr>
    </w:p>
    <w:p w14:paraId="243605A0" w14:textId="0CCCB213" w:rsidR="00693C23" w:rsidRDefault="00F872AA" w:rsidP="008A46CE">
      <w:pPr>
        <w:pStyle w:val="ListParagraph"/>
        <w:rPr>
          <w:noProof/>
        </w:rPr>
      </w:pPr>
      <w:r w:rsidRPr="008349DC">
        <w:rPr>
          <w:noProof/>
        </w:rPr>
        <w:drawing>
          <wp:inline distT="0" distB="0" distL="0" distR="0" wp14:anchorId="42A3D517" wp14:editId="635346B6">
            <wp:extent cx="2701290" cy="284416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1290" cy="2844165"/>
                    </a:xfrm>
                    <a:prstGeom prst="rect">
                      <a:avLst/>
                    </a:prstGeom>
                    <a:noFill/>
                    <a:ln>
                      <a:noFill/>
                    </a:ln>
                  </pic:spPr>
                </pic:pic>
              </a:graphicData>
            </a:graphic>
          </wp:inline>
        </w:drawing>
      </w:r>
      <w:r w:rsidR="00693C23">
        <w:rPr>
          <w:noProof/>
        </w:rPr>
        <w:t xml:space="preserve">  </w:t>
      </w:r>
      <w:r w:rsidRPr="008349DC">
        <w:rPr>
          <w:noProof/>
        </w:rPr>
        <w:drawing>
          <wp:inline distT="0" distB="0" distL="0" distR="0" wp14:anchorId="2232B032" wp14:editId="4ECF60B4">
            <wp:extent cx="2684780" cy="281876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4780" cy="2818765"/>
                    </a:xfrm>
                    <a:prstGeom prst="rect">
                      <a:avLst/>
                    </a:prstGeom>
                    <a:noFill/>
                    <a:ln>
                      <a:noFill/>
                    </a:ln>
                  </pic:spPr>
                </pic:pic>
              </a:graphicData>
            </a:graphic>
          </wp:inline>
        </w:drawing>
      </w:r>
    </w:p>
    <w:p w14:paraId="47829EF8" w14:textId="034804C1" w:rsidR="00693C23" w:rsidRDefault="00F872AA" w:rsidP="008A46CE">
      <w:pPr>
        <w:pStyle w:val="ListParagraph"/>
        <w:rPr>
          <w:noProof/>
        </w:rPr>
      </w:pPr>
      <w:r w:rsidRPr="008349DC">
        <w:rPr>
          <w:noProof/>
        </w:rPr>
        <w:drawing>
          <wp:inline distT="0" distB="0" distL="0" distR="0" wp14:anchorId="0D9E23AB" wp14:editId="6DC6EB91">
            <wp:extent cx="2734945" cy="286893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34945" cy="2868930"/>
                    </a:xfrm>
                    <a:prstGeom prst="rect">
                      <a:avLst/>
                    </a:prstGeom>
                    <a:noFill/>
                    <a:ln>
                      <a:noFill/>
                    </a:ln>
                  </pic:spPr>
                </pic:pic>
              </a:graphicData>
            </a:graphic>
          </wp:inline>
        </w:drawing>
      </w:r>
    </w:p>
    <w:p w14:paraId="791973BF" w14:textId="77777777" w:rsidR="00693C23" w:rsidRDefault="00693C23" w:rsidP="008A46CE">
      <w:pPr>
        <w:pStyle w:val="ListParagraph"/>
        <w:rPr>
          <w:noProof/>
        </w:rPr>
      </w:pPr>
    </w:p>
    <w:p w14:paraId="607A568D" w14:textId="77777777" w:rsidR="00693C23" w:rsidRDefault="00693C23" w:rsidP="008A46CE">
      <w:pPr>
        <w:pStyle w:val="ListParagraph"/>
        <w:rPr>
          <w:noProof/>
        </w:rPr>
      </w:pPr>
    </w:p>
    <w:p w14:paraId="50575C47" w14:textId="77777777" w:rsidR="00693C23" w:rsidRDefault="00693C23" w:rsidP="008A46CE">
      <w:pPr>
        <w:pStyle w:val="ListParagraph"/>
        <w:rPr>
          <w:noProof/>
        </w:rPr>
      </w:pPr>
    </w:p>
    <w:p w14:paraId="427BEFB4" w14:textId="77777777" w:rsidR="00693C23" w:rsidRDefault="00693C23" w:rsidP="008A46CE">
      <w:pPr>
        <w:pStyle w:val="ListParagraph"/>
        <w:rPr>
          <w:noProof/>
        </w:rPr>
      </w:pPr>
    </w:p>
    <w:p w14:paraId="27A7930D" w14:textId="77777777" w:rsidR="00693C23" w:rsidRDefault="00693C23" w:rsidP="008A46CE">
      <w:pPr>
        <w:pStyle w:val="ListParagraph"/>
        <w:rPr>
          <w:noProof/>
        </w:rPr>
      </w:pPr>
    </w:p>
    <w:p w14:paraId="62C11836" w14:textId="77777777" w:rsidR="00693C23" w:rsidRDefault="00693C23" w:rsidP="008A46CE">
      <w:pPr>
        <w:pStyle w:val="ListParagraph"/>
        <w:rPr>
          <w:noProof/>
        </w:rPr>
      </w:pPr>
    </w:p>
    <w:p w14:paraId="24CABC31" w14:textId="77777777" w:rsidR="00693C23" w:rsidRDefault="00693C23" w:rsidP="009C0E4D">
      <w:pPr>
        <w:rPr>
          <w:noProof/>
        </w:rPr>
      </w:pPr>
    </w:p>
    <w:p w14:paraId="10A25ED9" w14:textId="77777777" w:rsidR="008A46CE" w:rsidRPr="0082426E" w:rsidRDefault="008A46CE" w:rsidP="008A46CE">
      <w:pPr>
        <w:pStyle w:val="ListParagraph"/>
        <w:rPr>
          <w:noProof/>
          <w:u w:val="single"/>
        </w:rPr>
      </w:pPr>
      <w:r w:rsidRPr="0082426E">
        <w:rPr>
          <w:noProof/>
          <w:u w:val="single"/>
        </w:rPr>
        <w:lastRenderedPageBreak/>
        <w:t>Manual  Thresholding:</w:t>
      </w:r>
    </w:p>
    <w:p w14:paraId="401D6367" w14:textId="77777777" w:rsidR="008A46CE" w:rsidRDefault="008A46CE" w:rsidP="008A46CE">
      <w:pPr>
        <w:pStyle w:val="ListParagraph"/>
        <w:rPr>
          <w:noProof/>
        </w:rPr>
      </w:pPr>
      <w:r>
        <w:rPr>
          <w:noProof/>
        </w:rPr>
        <w:t xml:space="preserve">Unlike Otsu Thresholding, manual thresholding needs a manual comparison of the maximum inter-class variance and the respective threshold among the pixel intensities. </w:t>
      </w:r>
      <w:r w:rsidR="0082426E">
        <w:rPr>
          <w:noProof/>
        </w:rPr>
        <w:t>Manual thresholding demands manual comparisons unlike Otsu threshold.</w:t>
      </w:r>
    </w:p>
    <w:p w14:paraId="427B4594" w14:textId="77777777" w:rsidR="00693C23" w:rsidRDefault="00693C23" w:rsidP="008A46CE">
      <w:pPr>
        <w:pStyle w:val="ListParagraph"/>
        <w:rPr>
          <w:noProof/>
        </w:rPr>
      </w:pPr>
    </w:p>
    <w:p w14:paraId="0E290C78" w14:textId="73F0F667" w:rsidR="00693C23" w:rsidRDefault="00F872AA" w:rsidP="008A46CE">
      <w:pPr>
        <w:pStyle w:val="ListParagraph"/>
        <w:rPr>
          <w:noProof/>
        </w:rPr>
      </w:pPr>
      <w:r w:rsidRPr="008349DC">
        <w:rPr>
          <w:noProof/>
        </w:rPr>
        <w:drawing>
          <wp:inline distT="0" distB="0" distL="0" distR="0" wp14:anchorId="06CAFEC3" wp14:editId="40C22ACE">
            <wp:extent cx="4672965" cy="226504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2965" cy="2265045"/>
                    </a:xfrm>
                    <a:prstGeom prst="rect">
                      <a:avLst/>
                    </a:prstGeom>
                    <a:noFill/>
                    <a:ln>
                      <a:noFill/>
                    </a:ln>
                  </pic:spPr>
                </pic:pic>
              </a:graphicData>
            </a:graphic>
          </wp:inline>
        </w:drawing>
      </w:r>
    </w:p>
    <w:p w14:paraId="57D018EE" w14:textId="714349E1" w:rsidR="00693C23" w:rsidRDefault="00F872AA" w:rsidP="008A46CE">
      <w:pPr>
        <w:pStyle w:val="ListParagraph"/>
        <w:rPr>
          <w:noProof/>
        </w:rPr>
      </w:pPr>
      <w:r w:rsidRPr="008349DC">
        <w:rPr>
          <w:noProof/>
        </w:rPr>
        <w:drawing>
          <wp:inline distT="0" distB="0" distL="0" distR="0" wp14:anchorId="349C35B0" wp14:editId="0BDB25BC">
            <wp:extent cx="4672965" cy="226504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2965" cy="2265045"/>
                    </a:xfrm>
                    <a:prstGeom prst="rect">
                      <a:avLst/>
                    </a:prstGeom>
                    <a:noFill/>
                    <a:ln>
                      <a:noFill/>
                    </a:ln>
                  </pic:spPr>
                </pic:pic>
              </a:graphicData>
            </a:graphic>
          </wp:inline>
        </w:drawing>
      </w:r>
    </w:p>
    <w:p w14:paraId="65594B49" w14:textId="369FCAC7" w:rsidR="00693C23" w:rsidRDefault="00F872AA" w:rsidP="008A46CE">
      <w:pPr>
        <w:pStyle w:val="ListParagraph"/>
        <w:rPr>
          <w:noProof/>
        </w:rPr>
      </w:pPr>
      <w:r w:rsidRPr="008349DC">
        <w:rPr>
          <w:noProof/>
        </w:rPr>
        <w:drawing>
          <wp:inline distT="0" distB="0" distL="0" distR="0" wp14:anchorId="67C47947" wp14:editId="7925B50E">
            <wp:extent cx="4672965" cy="226504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2965" cy="2265045"/>
                    </a:xfrm>
                    <a:prstGeom prst="rect">
                      <a:avLst/>
                    </a:prstGeom>
                    <a:noFill/>
                    <a:ln>
                      <a:noFill/>
                    </a:ln>
                  </pic:spPr>
                </pic:pic>
              </a:graphicData>
            </a:graphic>
          </wp:inline>
        </w:drawing>
      </w:r>
    </w:p>
    <w:p w14:paraId="2DAA0DC8" w14:textId="77777777" w:rsidR="00693C23" w:rsidRDefault="00693C23" w:rsidP="003D0BCF">
      <w:pPr>
        <w:rPr>
          <w:noProof/>
        </w:rPr>
      </w:pPr>
    </w:p>
    <w:p w14:paraId="6FDF7876" w14:textId="77777777" w:rsidR="0082426E" w:rsidRDefault="0082426E" w:rsidP="008A46CE">
      <w:pPr>
        <w:pStyle w:val="ListParagraph"/>
        <w:rPr>
          <w:noProof/>
        </w:rPr>
      </w:pPr>
      <w:r>
        <w:rPr>
          <w:noProof/>
        </w:rPr>
        <w:lastRenderedPageBreak/>
        <w:t xml:space="preserve">Considering the results from the Otsu Thresholding process and Manual Thresholding process, </w:t>
      </w:r>
      <w:r w:rsidRPr="00693C23">
        <w:rPr>
          <w:noProof/>
          <w:u w:val="single"/>
        </w:rPr>
        <w:t>Otsu Thresholding yields better results</w:t>
      </w:r>
      <w:r>
        <w:rPr>
          <w:noProof/>
        </w:rPr>
        <w:t xml:space="preserve"> and least manual struggle with a guaranteed result for the threshold value where the inter-class variance is maximum.</w:t>
      </w:r>
    </w:p>
    <w:p w14:paraId="6B1D39A8" w14:textId="77777777" w:rsidR="00693C23" w:rsidRPr="00BF5887" w:rsidRDefault="00693C23" w:rsidP="008A46CE">
      <w:pPr>
        <w:pStyle w:val="ListParagraph"/>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A0" w:firstRow="1" w:lastRow="0" w:firstColumn="1" w:lastColumn="1" w:noHBand="0" w:noVBand="1"/>
      </w:tblPr>
      <w:tblGrid>
        <w:gridCol w:w="1819"/>
        <w:gridCol w:w="1991"/>
        <w:gridCol w:w="1809"/>
        <w:gridCol w:w="2009"/>
        <w:gridCol w:w="1722"/>
      </w:tblGrid>
      <w:tr w:rsidR="003F262B" w:rsidRPr="008827AB" w14:paraId="4BAF809E" w14:textId="02D98DC0" w:rsidTr="003F262B">
        <w:tc>
          <w:tcPr>
            <w:tcW w:w="1819" w:type="dxa"/>
            <w:shd w:val="clear" w:color="auto" w:fill="auto"/>
          </w:tcPr>
          <w:p w14:paraId="5B39C65C" w14:textId="77777777" w:rsidR="003F262B" w:rsidRPr="008827AB" w:rsidRDefault="003F262B" w:rsidP="008827AB">
            <w:pPr>
              <w:pStyle w:val="ListParagraph"/>
              <w:spacing w:after="0" w:line="240" w:lineRule="auto"/>
              <w:ind w:left="0"/>
              <w:rPr>
                <w:rFonts w:cs="Calibri"/>
              </w:rPr>
            </w:pPr>
            <w:r w:rsidRPr="008827AB">
              <w:rPr>
                <w:rFonts w:cs="Calibri"/>
              </w:rPr>
              <w:t>Image</w:t>
            </w:r>
          </w:p>
        </w:tc>
        <w:tc>
          <w:tcPr>
            <w:tcW w:w="1991" w:type="dxa"/>
            <w:shd w:val="clear" w:color="auto" w:fill="auto"/>
          </w:tcPr>
          <w:p w14:paraId="527B99A7" w14:textId="77777777" w:rsidR="003F262B" w:rsidRPr="008827AB" w:rsidRDefault="003F262B" w:rsidP="008827AB">
            <w:pPr>
              <w:pStyle w:val="ListParagraph"/>
              <w:spacing w:after="0" w:line="240" w:lineRule="auto"/>
              <w:ind w:left="0"/>
              <w:rPr>
                <w:rFonts w:cs="Calibri"/>
              </w:rPr>
            </w:pPr>
            <w:r w:rsidRPr="008827AB">
              <w:rPr>
                <w:rFonts w:cs="Calibri"/>
              </w:rPr>
              <w:t>Otsu threshold</w:t>
            </w:r>
          </w:p>
        </w:tc>
        <w:tc>
          <w:tcPr>
            <w:tcW w:w="1809" w:type="dxa"/>
            <w:shd w:val="clear" w:color="auto" w:fill="auto"/>
          </w:tcPr>
          <w:p w14:paraId="6AC27A86" w14:textId="77777777" w:rsidR="003F262B" w:rsidRPr="008827AB" w:rsidRDefault="003F262B" w:rsidP="008827AB">
            <w:pPr>
              <w:pStyle w:val="ListParagraph"/>
              <w:spacing w:after="0" w:line="240" w:lineRule="auto"/>
              <w:ind w:left="0"/>
              <w:rPr>
                <w:rFonts w:cs="Calibri"/>
              </w:rPr>
            </w:pPr>
            <w:r w:rsidRPr="008827AB">
              <w:rPr>
                <w:rFonts w:cs="Calibri"/>
              </w:rPr>
              <w:t>Otsu Threshold CV2</w:t>
            </w:r>
          </w:p>
        </w:tc>
        <w:tc>
          <w:tcPr>
            <w:tcW w:w="2009" w:type="dxa"/>
            <w:shd w:val="clear" w:color="auto" w:fill="auto"/>
          </w:tcPr>
          <w:p w14:paraId="41E3653C" w14:textId="77777777" w:rsidR="003F262B" w:rsidRPr="008827AB" w:rsidRDefault="003F262B" w:rsidP="008827AB">
            <w:pPr>
              <w:pStyle w:val="ListParagraph"/>
              <w:spacing w:after="0" w:line="240" w:lineRule="auto"/>
              <w:ind w:left="0"/>
              <w:rPr>
                <w:rFonts w:cs="Calibri"/>
              </w:rPr>
            </w:pPr>
            <w:r w:rsidRPr="008827AB">
              <w:rPr>
                <w:rFonts w:cs="Calibri"/>
              </w:rPr>
              <w:t>Manual Threshold</w:t>
            </w:r>
          </w:p>
        </w:tc>
        <w:tc>
          <w:tcPr>
            <w:tcW w:w="1722" w:type="dxa"/>
          </w:tcPr>
          <w:p w14:paraId="6F1FB811" w14:textId="53546812" w:rsidR="003F262B" w:rsidRPr="008827AB" w:rsidRDefault="003F262B" w:rsidP="008827AB">
            <w:pPr>
              <w:pStyle w:val="ListParagraph"/>
              <w:spacing w:after="0" w:line="240" w:lineRule="auto"/>
              <w:ind w:left="0"/>
              <w:rPr>
                <w:rFonts w:cs="Calibri"/>
              </w:rPr>
            </w:pPr>
            <w:r>
              <w:rPr>
                <w:rFonts w:cs="Calibri"/>
              </w:rPr>
              <w:t>Maximum Inter-class Variance</w:t>
            </w:r>
          </w:p>
        </w:tc>
      </w:tr>
      <w:tr w:rsidR="003F262B" w:rsidRPr="008827AB" w14:paraId="564130EB" w14:textId="2EE562A9" w:rsidTr="003F262B">
        <w:tc>
          <w:tcPr>
            <w:tcW w:w="1819" w:type="dxa"/>
            <w:shd w:val="clear" w:color="auto" w:fill="auto"/>
          </w:tcPr>
          <w:p w14:paraId="26E614BA" w14:textId="77777777" w:rsidR="003F262B" w:rsidRPr="008827AB" w:rsidRDefault="003F262B" w:rsidP="008827AB">
            <w:pPr>
              <w:pStyle w:val="ListParagraph"/>
              <w:spacing w:after="0" w:line="240" w:lineRule="auto"/>
              <w:ind w:left="0"/>
              <w:rPr>
                <w:rFonts w:cs="Calibri"/>
              </w:rPr>
            </w:pPr>
            <w:r w:rsidRPr="008827AB">
              <w:rPr>
                <w:rFonts w:cs="Calibri"/>
              </w:rPr>
              <w:t>b2_a</w:t>
            </w:r>
          </w:p>
        </w:tc>
        <w:tc>
          <w:tcPr>
            <w:tcW w:w="1991" w:type="dxa"/>
            <w:shd w:val="clear" w:color="auto" w:fill="auto"/>
          </w:tcPr>
          <w:p w14:paraId="63B5E98D" w14:textId="77777777" w:rsidR="003F262B" w:rsidRPr="008827AB" w:rsidRDefault="003F262B" w:rsidP="008827AB">
            <w:pPr>
              <w:pStyle w:val="ListParagraph"/>
              <w:spacing w:after="0" w:line="240" w:lineRule="auto"/>
              <w:ind w:left="0"/>
              <w:rPr>
                <w:rFonts w:cs="Calibri"/>
              </w:rPr>
            </w:pPr>
            <w:r w:rsidRPr="008827AB">
              <w:rPr>
                <w:rFonts w:cs="Calibri"/>
              </w:rPr>
              <w:t>131</w:t>
            </w:r>
          </w:p>
        </w:tc>
        <w:tc>
          <w:tcPr>
            <w:tcW w:w="1809" w:type="dxa"/>
            <w:shd w:val="clear" w:color="auto" w:fill="auto"/>
          </w:tcPr>
          <w:p w14:paraId="54CDB916" w14:textId="77777777" w:rsidR="003F262B" w:rsidRPr="008827AB" w:rsidRDefault="003F262B" w:rsidP="008827AB">
            <w:pPr>
              <w:pStyle w:val="ListParagraph"/>
              <w:spacing w:after="0" w:line="240" w:lineRule="auto"/>
              <w:ind w:left="0"/>
              <w:rPr>
                <w:rFonts w:cs="Calibri"/>
              </w:rPr>
            </w:pPr>
            <w:r w:rsidRPr="008827AB">
              <w:rPr>
                <w:rFonts w:cs="Calibri"/>
              </w:rPr>
              <w:t>131</w:t>
            </w:r>
          </w:p>
        </w:tc>
        <w:tc>
          <w:tcPr>
            <w:tcW w:w="2009" w:type="dxa"/>
            <w:shd w:val="clear" w:color="auto" w:fill="auto"/>
          </w:tcPr>
          <w:p w14:paraId="73426C49" w14:textId="77777777" w:rsidR="003F262B" w:rsidRPr="008827AB" w:rsidRDefault="003F262B" w:rsidP="008827AB">
            <w:pPr>
              <w:pStyle w:val="ListParagraph"/>
              <w:spacing w:after="0" w:line="240" w:lineRule="auto"/>
              <w:ind w:left="0"/>
              <w:rPr>
                <w:rFonts w:cs="Calibri"/>
              </w:rPr>
            </w:pPr>
            <w:r w:rsidRPr="008827AB">
              <w:rPr>
                <w:rFonts w:cs="Calibri"/>
              </w:rPr>
              <w:t>111</w:t>
            </w:r>
          </w:p>
        </w:tc>
        <w:tc>
          <w:tcPr>
            <w:tcW w:w="1722" w:type="dxa"/>
          </w:tcPr>
          <w:p w14:paraId="3106A8F7" w14:textId="295AD17A" w:rsidR="003F262B" w:rsidRPr="003F262B" w:rsidRDefault="003F262B" w:rsidP="008827AB">
            <w:pPr>
              <w:pStyle w:val="ListParagraph"/>
              <w:spacing w:after="0" w:line="240" w:lineRule="auto"/>
              <w:ind w:left="0"/>
              <w:rPr>
                <w:rFonts w:asciiTheme="minorHAnsi" w:hAnsiTheme="minorHAnsi" w:cstheme="minorHAnsi"/>
              </w:rPr>
            </w:pPr>
            <w:r w:rsidRPr="003F262B">
              <w:rPr>
                <w:rFonts w:asciiTheme="minorHAnsi" w:hAnsiTheme="minorHAnsi" w:cstheme="minorHAnsi"/>
                <w:sz w:val="21"/>
                <w:szCs w:val="21"/>
              </w:rPr>
              <w:t>1448.0136</w:t>
            </w:r>
          </w:p>
        </w:tc>
      </w:tr>
      <w:tr w:rsidR="003F262B" w:rsidRPr="008827AB" w14:paraId="5047B267" w14:textId="678CCEB7" w:rsidTr="003F262B">
        <w:tc>
          <w:tcPr>
            <w:tcW w:w="1819" w:type="dxa"/>
            <w:shd w:val="clear" w:color="auto" w:fill="auto"/>
          </w:tcPr>
          <w:p w14:paraId="1DFE7FB7" w14:textId="77777777" w:rsidR="003F262B" w:rsidRPr="008827AB" w:rsidRDefault="003F262B" w:rsidP="008827AB">
            <w:pPr>
              <w:pStyle w:val="ListParagraph"/>
              <w:spacing w:after="0" w:line="240" w:lineRule="auto"/>
              <w:ind w:left="0"/>
              <w:rPr>
                <w:rFonts w:cs="Calibri"/>
              </w:rPr>
            </w:pPr>
            <w:r w:rsidRPr="008827AB">
              <w:rPr>
                <w:rFonts w:cs="Calibri"/>
              </w:rPr>
              <w:t>b2_b</w:t>
            </w:r>
          </w:p>
        </w:tc>
        <w:tc>
          <w:tcPr>
            <w:tcW w:w="1991" w:type="dxa"/>
            <w:shd w:val="clear" w:color="auto" w:fill="auto"/>
          </w:tcPr>
          <w:p w14:paraId="477648E0" w14:textId="77777777" w:rsidR="003F262B" w:rsidRPr="008827AB" w:rsidRDefault="003F262B" w:rsidP="008827AB">
            <w:pPr>
              <w:pStyle w:val="ListParagraph"/>
              <w:spacing w:after="0" w:line="240" w:lineRule="auto"/>
              <w:ind w:left="0"/>
              <w:rPr>
                <w:rFonts w:cs="Calibri"/>
              </w:rPr>
            </w:pPr>
            <w:r w:rsidRPr="008827AB">
              <w:rPr>
                <w:rFonts w:cs="Calibri"/>
              </w:rPr>
              <w:t>85</w:t>
            </w:r>
          </w:p>
        </w:tc>
        <w:tc>
          <w:tcPr>
            <w:tcW w:w="1809" w:type="dxa"/>
            <w:shd w:val="clear" w:color="auto" w:fill="auto"/>
          </w:tcPr>
          <w:p w14:paraId="1FD69876" w14:textId="77777777" w:rsidR="003F262B" w:rsidRPr="008827AB" w:rsidRDefault="003F262B" w:rsidP="008827AB">
            <w:pPr>
              <w:pStyle w:val="ListParagraph"/>
              <w:spacing w:after="0" w:line="240" w:lineRule="auto"/>
              <w:ind w:left="0"/>
              <w:rPr>
                <w:rFonts w:cs="Calibri"/>
              </w:rPr>
            </w:pPr>
            <w:r w:rsidRPr="008827AB">
              <w:rPr>
                <w:rFonts w:cs="Calibri"/>
              </w:rPr>
              <w:t>85</w:t>
            </w:r>
          </w:p>
        </w:tc>
        <w:tc>
          <w:tcPr>
            <w:tcW w:w="2009" w:type="dxa"/>
            <w:shd w:val="clear" w:color="auto" w:fill="auto"/>
          </w:tcPr>
          <w:p w14:paraId="06A3AD9A" w14:textId="77777777" w:rsidR="003F262B" w:rsidRPr="008827AB" w:rsidRDefault="003F262B" w:rsidP="008827AB">
            <w:pPr>
              <w:pStyle w:val="ListParagraph"/>
              <w:spacing w:after="0" w:line="240" w:lineRule="auto"/>
              <w:ind w:left="0"/>
              <w:rPr>
                <w:rFonts w:cs="Calibri"/>
              </w:rPr>
            </w:pPr>
            <w:r w:rsidRPr="008827AB">
              <w:rPr>
                <w:rFonts w:cs="Calibri"/>
              </w:rPr>
              <w:t>28</w:t>
            </w:r>
          </w:p>
        </w:tc>
        <w:tc>
          <w:tcPr>
            <w:tcW w:w="1722" w:type="dxa"/>
          </w:tcPr>
          <w:p w14:paraId="1FE32B28" w14:textId="7F6E0BF2" w:rsidR="003F262B" w:rsidRPr="008827AB" w:rsidRDefault="003F262B" w:rsidP="008827AB">
            <w:pPr>
              <w:pStyle w:val="ListParagraph"/>
              <w:spacing w:after="0" w:line="240" w:lineRule="auto"/>
              <w:ind w:left="0"/>
              <w:rPr>
                <w:rFonts w:cs="Calibri"/>
              </w:rPr>
            </w:pPr>
            <w:r w:rsidRPr="003F262B">
              <w:rPr>
                <w:rFonts w:asciiTheme="minorHAnsi" w:hAnsiTheme="minorHAnsi" w:cstheme="minorHAnsi"/>
                <w:sz w:val="21"/>
                <w:szCs w:val="21"/>
              </w:rPr>
              <w:t>1366.6478</w:t>
            </w:r>
          </w:p>
        </w:tc>
      </w:tr>
      <w:tr w:rsidR="003F262B" w:rsidRPr="008827AB" w14:paraId="1EC1828A" w14:textId="68FB6DDA" w:rsidTr="003F262B">
        <w:tc>
          <w:tcPr>
            <w:tcW w:w="1819" w:type="dxa"/>
            <w:shd w:val="clear" w:color="auto" w:fill="auto"/>
          </w:tcPr>
          <w:p w14:paraId="699401DE" w14:textId="77777777" w:rsidR="003F262B" w:rsidRPr="008827AB" w:rsidRDefault="003F262B" w:rsidP="008827AB">
            <w:pPr>
              <w:pStyle w:val="ListParagraph"/>
              <w:spacing w:after="0" w:line="240" w:lineRule="auto"/>
              <w:ind w:left="0"/>
              <w:rPr>
                <w:rFonts w:cs="Calibri"/>
              </w:rPr>
            </w:pPr>
            <w:r w:rsidRPr="008827AB">
              <w:rPr>
                <w:rFonts w:cs="Calibri"/>
              </w:rPr>
              <w:t>b2_c</w:t>
            </w:r>
          </w:p>
        </w:tc>
        <w:tc>
          <w:tcPr>
            <w:tcW w:w="1991" w:type="dxa"/>
            <w:shd w:val="clear" w:color="auto" w:fill="auto"/>
          </w:tcPr>
          <w:p w14:paraId="6E18836D" w14:textId="77777777" w:rsidR="003F262B" w:rsidRPr="008827AB" w:rsidRDefault="003F262B" w:rsidP="008827AB">
            <w:pPr>
              <w:pStyle w:val="ListParagraph"/>
              <w:spacing w:after="0" w:line="240" w:lineRule="auto"/>
              <w:ind w:left="0"/>
              <w:rPr>
                <w:rFonts w:cs="Calibri"/>
              </w:rPr>
            </w:pPr>
            <w:r w:rsidRPr="008827AB">
              <w:rPr>
                <w:rFonts w:cs="Calibri"/>
              </w:rPr>
              <w:t>170</w:t>
            </w:r>
          </w:p>
        </w:tc>
        <w:tc>
          <w:tcPr>
            <w:tcW w:w="1809" w:type="dxa"/>
            <w:shd w:val="clear" w:color="auto" w:fill="auto"/>
          </w:tcPr>
          <w:p w14:paraId="3D76EE60" w14:textId="77777777" w:rsidR="003F262B" w:rsidRPr="008827AB" w:rsidRDefault="003F262B" w:rsidP="008827AB">
            <w:pPr>
              <w:pStyle w:val="ListParagraph"/>
              <w:spacing w:after="0" w:line="240" w:lineRule="auto"/>
              <w:ind w:left="0"/>
              <w:rPr>
                <w:rFonts w:cs="Calibri"/>
              </w:rPr>
            </w:pPr>
            <w:r w:rsidRPr="008827AB">
              <w:rPr>
                <w:rFonts w:cs="Calibri"/>
              </w:rPr>
              <w:t>170</w:t>
            </w:r>
          </w:p>
        </w:tc>
        <w:tc>
          <w:tcPr>
            <w:tcW w:w="2009" w:type="dxa"/>
            <w:shd w:val="clear" w:color="auto" w:fill="auto"/>
          </w:tcPr>
          <w:p w14:paraId="16A3A36E" w14:textId="77777777" w:rsidR="003F262B" w:rsidRPr="008827AB" w:rsidRDefault="003F262B" w:rsidP="008827AB">
            <w:pPr>
              <w:pStyle w:val="ListParagraph"/>
              <w:spacing w:after="0" w:line="240" w:lineRule="auto"/>
              <w:ind w:left="0"/>
              <w:rPr>
                <w:rFonts w:cs="Calibri"/>
              </w:rPr>
            </w:pPr>
            <w:r w:rsidRPr="008827AB">
              <w:rPr>
                <w:rFonts w:cs="Calibri"/>
              </w:rPr>
              <w:t>222</w:t>
            </w:r>
          </w:p>
        </w:tc>
        <w:tc>
          <w:tcPr>
            <w:tcW w:w="1722" w:type="dxa"/>
          </w:tcPr>
          <w:p w14:paraId="10B2399C" w14:textId="26724D85" w:rsidR="003F262B" w:rsidRPr="008827AB" w:rsidRDefault="003F262B" w:rsidP="008827AB">
            <w:pPr>
              <w:pStyle w:val="ListParagraph"/>
              <w:spacing w:after="0" w:line="240" w:lineRule="auto"/>
              <w:ind w:left="0"/>
              <w:rPr>
                <w:rFonts w:cs="Calibri"/>
              </w:rPr>
            </w:pPr>
            <w:r w:rsidRPr="003F262B">
              <w:rPr>
                <w:rFonts w:asciiTheme="minorHAnsi" w:hAnsiTheme="minorHAnsi" w:cstheme="minorHAnsi"/>
                <w:sz w:val="21"/>
                <w:szCs w:val="21"/>
              </w:rPr>
              <w:t>1079.7087</w:t>
            </w:r>
          </w:p>
        </w:tc>
      </w:tr>
    </w:tbl>
    <w:p w14:paraId="00B997DE" w14:textId="77777777" w:rsidR="00AE0354" w:rsidRPr="008827AB" w:rsidRDefault="00AE0354" w:rsidP="00862F7C">
      <w:pPr>
        <w:pStyle w:val="ListParagraph"/>
        <w:rPr>
          <w:rFonts w:cs="Calibri"/>
        </w:rPr>
      </w:pPr>
    </w:p>
    <w:p w14:paraId="6B03C7CF" w14:textId="77777777" w:rsidR="00BF5887" w:rsidRPr="008827AB" w:rsidRDefault="00BF5887" w:rsidP="00862F7C">
      <w:pPr>
        <w:pStyle w:val="ListParagraph"/>
        <w:rPr>
          <w:rFonts w:cs="Calibri"/>
        </w:rPr>
      </w:pPr>
    </w:p>
    <w:p w14:paraId="0B1537D4" w14:textId="77777777" w:rsidR="00BF5887" w:rsidRPr="008827AB" w:rsidRDefault="00BF5887" w:rsidP="00862F7C">
      <w:pPr>
        <w:pStyle w:val="ListParagraph"/>
        <w:rPr>
          <w:rFonts w:cs="Calibri"/>
        </w:rPr>
      </w:pPr>
    </w:p>
    <w:p w14:paraId="480B871F" w14:textId="77777777" w:rsidR="00BF5887" w:rsidRPr="008827AB" w:rsidRDefault="00BF5887" w:rsidP="00862F7C">
      <w:pPr>
        <w:pStyle w:val="ListParagraph"/>
        <w:rPr>
          <w:rFonts w:cs="Calibri"/>
        </w:rPr>
      </w:pPr>
    </w:p>
    <w:p w14:paraId="7D4B988F" w14:textId="77777777" w:rsidR="00693C23" w:rsidRPr="008827AB" w:rsidRDefault="00693C23" w:rsidP="00862F7C">
      <w:pPr>
        <w:pStyle w:val="ListParagraph"/>
        <w:rPr>
          <w:rFonts w:cs="Calibri"/>
        </w:rPr>
      </w:pPr>
    </w:p>
    <w:p w14:paraId="5828A028" w14:textId="77777777" w:rsidR="00693C23" w:rsidRPr="008827AB" w:rsidRDefault="00693C23" w:rsidP="00862F7C">
      <w:pPr>
        <w:pStyle w:val="ListParagraph"/>
        <w:rPr>
          <w:rFonts w:cs="Calibri"/>
        </w:rPr>
      </w:pPr>
    </w:p>
    <w:p w14:paraId="29950243" w14:textId="77777777" w:rsidR="00693C23" w:rsidRPr="008827AB" w:rsidRDefault="00693C23" w:rsidP="00862F7C">
      <w:pPr>
        <w:pStyle w:val="ListParagraph"/>
        <w:rPr>
          <w:rFonts w:cs="Calibri"/>
        </w:rPr>
      </w:pPr>
    </w:p>
    <w:p w14:paraId="5484951D" w14:textId="77777777" w:rsidR="00693C23" w:rsidRPr="008827AB" w:rsidRDefault="00693C23" w:rsidP="00862F7C">
      <w:pPr>
        <w:pStyle w:val="ListParagraph"/>
        <w:rPr>
          <w:rFonts w:cs="Calibri"/>
        </w:rPr>
      </w:pPr>
    </w:p>
    <w:p w14:paraId="7D594C07" w14:textId="77777777" w:rsidR="00693C23" w:rsidRPr="008827AB" w:rsidRDefault="00693C23" w:rsidP="00862F7C">
      <w:pPr>
        <w:pStyle w:val="ListParagraph"/>
        <w:rPr>
          <w:rFonts w:cs="Calibri"/>
        </w:rPr>
      </w:pPr>
    </w:p>
    <w:p w14:paraId="65C6A838" w14:textId="77777777" w:rsidR="00693C23" w:rsidRPr="008827AB" w:rsidRDefault="00693C23" w:rsidP="00862F7C">
      <w:pPr>
        <w:pStyle w:val="ListParagraph"/>
        <w:rPr>
          <w:rFonts w:cs="Calibri"/>
        </w:rPr>
      </w:pPr>
    </w:p>
    <w:p w14:paraId="113059F8" w14:textId="77777777" w:rsidR="00693C23" w:rsidRPr="008827AB" w:rsidRDefault="00693C23" w:rsidP="00862F7C">
      <w:pPr>
        <w:pStyle w:val="ListParagraph"/>
        <w:rPr>
          <w:rFonts w:cs="Calibri"/>
        </w:rPr>
      </w:pPr>
    </w:p>
    <w:p w14:paraId="06F8289C" w14:textId="77777777" w:rsidR="00693C23" w:rsidRPr="008827AB" w:rsidRDefault="00693C23" w:rsidP="00862F7C">
      <w:pPr>
        <w:pStyle w:val="ListParagraph"/>
        <w:rPr>
          <w:rFonts w:cs="Calibri"/>
        </w:rPr>
      </w:pPr>
    </w:p>
    <w:p w14:paraId="793A8DE8" w14:textId="77777777" w:rsidR="00693C23" w:rsidRPr="008827AB" w:rsidRDefault="00693C23" w:rsidP="00862F7C">
      <w:pPr>
        <w:pStyle w:val="ListParagraph"/>
        <w:rPr>
          <w:rFonts w:cs="Calibri"/>
        </w:rPr>
      </w:pPr>
    </w:p>
    <w:p w14:paraId="5663080C" w14:textId="77777777" w:rsidR="00693C23" w:rsidRPr="008827AB" w:rsidRDefault="00693C23" w:rsidP="00862F7C">
      <w:pPr>
        <w:pStyle w:val="ListParagraph"/>
        <w:rPr>
          <w:rFonts w:cs="Calibri"/>
        </w:rPr>
      </w:pPr>
    </w:p>
    <w:p w14:paraId="30389D7C" w14:textId="77777777" w:rsidR="00693C23" w:rsidRPr="008827AB" w:rsidRDefault="00693C23" w:rsidP="00862F7C">
      <w:pPr>
        <w:pStyle w:val="ListParagraph"/>
        <w:rPr>
          <w:rFonts w:cs="Calibri"/>
        </w:rPr>
      </w:pPr>
    </w:p>
    <w:p w14:paraId="06FE71D2" w14:textId="77777777" w:rsidR="00693C23" w:rsidRPr="008827AB" w:rsidRDefault="00693C23" w:rsidP="00862F7C">
      <w:pPr>
        <w:pStyle w:val="ListParagraph"/>
        <w:rPr>
          <w:rFonts w:cs="Calibri"/>
        </w:rPr>
      </w:pPr>
    </w:p>
    <w:p w14:paraId="6A613B9C" w14:textId="77777777" w:rsidR="00693C23" w:rsidRPr="008827AB" w:rsidRDefault="00693C23" w:rsidP="00862F7C">
      <w:pPr>
        <w:pStyle w:val="ListParagraph"/>
        <w:rPr>
          <w:rFonts w:cs="Calibri"/>
        </w:rPr>
      </w:pPr>
    </w:p>
    <w:p w14:paraId="2F38C3F6" w14:textId="77777777" w:rsidR="00693C23" w:rsidRPr="008827AB" w:rsidRDefault="00693C23" w:rsidP="00862F7C">
      <w:pPr>
        <w:pStyle w:val="ListParagraph"/>
        <w:rPr>
          <w:rFonts w:cs="Calibri"/>
        </w:rPr>
      </w:pPr>
    </w:p>
    <w:p w14:paraId="2FC28A9C" w14:textId="77777777" w:rsidR="00693C23" w:rsidRPr="008827AB" w:rsidRDefault="00693C23" w:rsidP="00862F7C">
      <w:pPr>
        <w:pStyle w:val="ListParagraph"/>
        <w:rPr>
          <w:rFonts w:cs="Calibri"/>
        </w:rPr>
      </w:pPr>
    </w:p>
    <w:p w14:paraId="554C5F22" w14:textId="77777777" w:rsidR="00693C23" w:rsidRPr="008827AB" w:rsidRDefault="00693C23" w:rsidP="00862F7C">
      <w:pPr>
        <w:pStyle w:val="ListParagraph"/>
        <w:rPr>
          <w:rFonts w:cs="Calibri"/>
        </w:rPr>
      </w:pPr>
    </w:p>
    <w:p w14:paraId="6DEA7ABC" w14:textId="77777777" w:rsidR="00693C23" w:rsidRPr="008827AB" w:rsidRDefault="00693C23" w:rsidP="00862F7C">
      <w:pPr>
        <w:pStyle w:val="ListParagraph"/>
        <w:rPr>
          <w:rFonts w:cs="Calibri"/>
        </w:rPr>
      </w:pPr>
    </w:p>
    <w:p w14:paraId="577360E7" w14:textId="77777777" w:rsidR="00693C23" w:rsidRPr="008827AB" w:rsidRDefault="00693C23" w:rsidP="00862F7C">
      <w:pPr>
        <w:pStyle w:val="ListParagraph"/>
        <w:rPr>
          <w:rFonts w:cs="Calibri"/>
        </w:rPr>
      </w:pPr>
    </w:p>
    <w:p w14:paraId="00595943" w14:textId="77777777" w:rsidR="00693C23" w:rsidRPr="008827AB" w:rsidRDefault="00693C23" w:rsidP="00862F7C">
      <w:pPr>
        <w:pStyle w:val="ListParagraph"/>
        <w:rPr>
          <w:rFonts w:cs="Calibri"/>
        </w:rPr>
      </w:pPr>
    </w:p>
    <w:p w14:paraId="7EC1FC8F" w14:textId="77777777" w:rsidR="00693C23" w:rsidRPr="008827AB" w:rsidRDefault="00693C23" w:rsidP="00862F7C">
      <w:pPr>
        <w:pStyle w:val="ListParagraph"/>
        <w:rPr>
          <w:rFonts w:cs="Calibri"/>
        </w:rPr>
      </w:pPr>
    </w:p>
    <w:p w14:paraId="7302F402" w14:textId="77777777" w:rsidR="00693C23" w:rsidRPr="008827AB" w:rsidRDefault="00693C23" w:rsidP="00862F7C">
      <w:pPr>
        <w:pStyle w:val="ListParagraph"/>
        <w:rPr>
          <w:rFonts w:cs="Calibri"/>
        </w:rPr>
      </w:pPr>
    </w:p>
    <w:p w14:paraId="5357D4E8" w14:textId="77777777" w:rsidR="00693C23" w:rsidRPr="008827AB" w:rsidRDefault="00693C23" w:rsidP="00862F7C">
      <w:pPr>
        <w:pStyle w:val="ListParagraph"/>
        <w:rPr>
          <w:rFonts w:cs="Calibri"/>
        </w:rPr>
      </w:pPr>
    </w:p>
    <w:p w14:paraId="6B8F9C93" w14:textId="77777777" w:rsidR="00693C23" w:rsidRPr="008827AB" w:rsidRDefault="00693C23" w:rsidP="00862F7C">
      <w:pPr>
        <w:pStyle w:val="ListParagraph"/>
        <w:rPr>
          <w:rFonts w:cs="Calibri"/>
        </w:rPr>
      </w:pPr>
    </w:p>
    <w:p w14:paraId="7F769A80" w14:textId="77777777" w:rsidR="00693C23" w:rsidRPr="008827AB" w:rsidRDefault="00693C23" w:rsidP="00862F7C">
      <w:pPr>
        <w:pStyle w:val="ListParagraph"/>
        <w:rPr>
          <w:rFonts w:cs="Calibri"/>
        </w:rPr>
      </w:pPr>
    </w:p>
    <w:p w14:paraId="04121E4F" w14:textId="77777777" w:rsidR="00693C23" w:rsidRPr="008827AB" w:rsidRDefault="00693C23" w:rsidP="00862F7C">
      <w:pPr>
        <w:pStyle w:val="ListParagraph"/>
        <w:rPr>
          <w:rFonts w:cs="Calibri"/>
        </w:rPr>
      </w:pPr>
    </w:p>
    <w:p w14:paraId="46216F47" w14:textId="77777777" w:rsidR="00693C23" w:rsidRPr="008827AB" w:rsidRDefault="00693C23" w:rsidP="00862F7C">
      <w:pPr>
        <w:pStyle w:val="ListParagraph"/>
        <w:rPr>
          <w:rFonts w:cs="Calibri"/>
        </w:rPr>
      </w:pPr>
    </w:p>
    <w:p w14:paraId="0BB6C193" w14:textId="77777777" w:rsidR="00693C23" w:rsidRPr="008827AB" w:rsidRDefault="00693C23" w:rsidP="00862F7C">
      <w:pPr>
        <w:pStyle w:val="ListParagraph"/>
        <w:rPr>
          <w:rFonts w:cs="Calibri"/>
        </w:rPr>
      </w:pPr>
    </w:p>
    <w:p w14:paraId="7D2CE284" w14:textId="77777777" w:rsidR="003D0BCF" w:rsidRPr="008827AB" w:rsidRDefault="003D0BCF" w:rsidP="00862F7C">
      <w:pPr>
        <w:pStyle w:val="ListParagraph"/>
        <w:rPr>
          <w:rFonts w:cs="Calibri"/>
        </w:rPr>
      </w:pPr>
    </w:p>
    <w:p w14:paraId="3DFAD20C" w14:textId="77777777" w:rsidR="00693C23" w:rsidRPr="008827AB" w:rsidRDefault="00693C23" w:rsidP="00862F7C">
      <w:pPr>
        <w:pStyle w:val="ListParagraph"/>
        <w:rPr>
          <w:rFonts w:cs="Calibri"/>
        </w:rPr>
      </w:pPr>
    </w:p>
    <w:p w14:paraId="5A58E602" w14:textId="77777777" w:rsidR="00693C23" w:rsidRPr="008827AB" w:rsidRDefault="00693C23" w:rsidP="00862F7C">
      <w:pPr>
        <w:pStyle w:val="ListParagraph"/>
        <w:rPr>
          <w:rFonts w:cs="Calibri"/>
        </w:rPr>
      </w:pPr>
    </w:p>
    <w:p w14:paraId="1F7CB7CA" w14:textId="77777777" w:rsidR="00693C23" w:rsidRPr="008827AB" w:rsidRDefault="00693C23" w:rsidP="00862F7C">
      <w:pPr>
        <w:pStyle w:val="ListParagraph"/>
        <w:rPr>
          <w:rFonts w:cs="Calibri"/>
        </w:rPr>
      </w:pPr>
    </w:p>
    <w:p w14:paraId="0EA38ACA" w14:textId="77777777" w:rsidR="00BF5887" w:rsidRDefault="00BF5887" w:rsidP="00BF5887">
      <w:pPr>
        <w:pStyle w:val="Heading3"/>
      </w:pPr>
      <w:r>
        <w:lastRenderedPageBreak/>
        <w:t>A3) Creative Part</w:t>
      </w:r>
    </w:p>
    <w:p w14:paraId="33102905" w14:textId="77777777" w:rsidR="00BF5887" w:rsidRPr="008827AB" w:rsidRDefault="00BF5887" w:rsidP="00BF5887">
      <w:pPr>
        <w:rPr>
          <w:rFonts w:cs="Calibri"/>
          <w:b/>
          <w:bCs/>
          <w:sz w:val="24"/>
          <w:szCs w:val="24"/>
          <w:shd w:val="clear" w:color="auto" w:fill="FFFFFF"/>
        </w:rPr>
      </w:pPr>
      <w:r w:rsidRPr="008827AB">
        <w:rPr>
          <w:rFonts w:cs="Calibri"/>
          <w:b/>
          <w:bCs/>
          <w:sz w:val="24"/>
          <w:szCs w:val="24"/>
          <w:shd w:val="clear" w:color="auto" w:fill="FFFFFF"/>
        </w:rPr>
        <w:t>Histogram matching: Instead of histogram equalization, we can choose a source image (to be</w:t>
      </w:r>
      <w:r w:rsidRPr="008827AB">
        <w:rPr>
          <w:rFonts w:cs="Calibri"/>
          <w:b/>
          <w:bCs/>
          <w:sz w:val="24"/>
          <w:szCs w:val="24"/>
        </w:rPr>
        <w:br/>
      </w:r>
      <w:r w:rsidRPr="008827AB">
        <w:rPr>
          <w:rFonts w:cs="Calibri"/>
          <w:b/>
          <w:bCs/>
          <w:sz w:val="24"/>
          <w:szCs w:val="24"/>
          <w:shd w:val="clear" w:color="auto" w:fill="FFFFFF"/>
        </w:rPr>
        <w:t>improved) and a target image (with good contrast). Implement histogram matching (discussed on the last page of the hand-written notes on histogram analysis. Test how this works with a target image of similar scene content, or with an image from a completely different scene.</w:t>
      </w:r>
    </w:p>
    <w:p w14:paraId="0E028328" w14:textId="77777777" w:rsidR="00BF5887" w:rsidRPr="008827AB" w:rsidRDefault="00BF5887" w:rsidP="00BF5887">
      <w:pPr>
        <w:rPr>
          <w:rFonts w:cs="Calibri"/>
          <w:b/>
          <w:bCs/>
          <w:sz w:val="24"/>
          <w:szCs w:val="24"/>
          <w:shd w:val="clear" w:color="auto" w:fill="FFFFFF"/>
        </w:rPr>
      </w:pPr>
    </w:p>
    <w:p w14:paraId="116E3CF2" w14:textId="77777777" w:rsidR="00BF5887" w:rsidRDefault="00BB06D1" w:rsidP="00BF5887">
      <w:r w:rsidRPr="00BB06D1">
        <w:rPr>
          <w:b/>
          <w:bCs/>
          <w:u w:val="single"/>
        </w:rPr>
        <w:t>Histogram Matching</w:t>
      </w:r>
      <w:r>
        <w:t xml:space="preserve">: </w:t>
      </w:r>
      <w:r w:rsidR="00BF5887">
        <w:t xml:space="preserve">This process is used to take a reference of a target image and change the input image’s contrast. The update of the input image’s contrast solely depends on the contrast level of the target image’s contrast levels. With the help of this process, we can either increase the contrast or decrease as well. The methodology is very </w:t>
      </w:r>
      <w:r w:rsidR="00B71CFE">
        <w:t>practical</w:t>
      </w:r>
      <w:r w:rsidR="00BF5887">
        <w:t xml:space="preserve">. It creates a new histogram that tends to be similar to the target image’s histogram and generates the image from the derived histogram values. </w:t>
      </w:r>
    </w:p>
    <w:p w14:paraId="4D24D838" w14:textId="77777777" w:rsidR="00BF5887" w:rsidRDefault="00BF5887" w:rsidP="00BF5887"/>
    <w:p w14:paraId="1987C10D" w14:textId="77777777" w:rsidR="00BF5887" w:rsidRDefault="00BF5887" w:rsidP="00BF5887">
      <w:r>
        <w:t xml:space="preserve">Delving deeper </w:t>
      </w:r>
      <w:r w:rsidR="00B71CFE">
        <w:t>into</w:t>
      </w:r>
      <w:r>
        <w:t xml:space="preserve"> the methodology, it calculates the difference between cumulative density function of the target image and that of the </w:t>
      </w:r>
      <w:r w:rsidR="00B71CFE">
        <w:t>input</w:t>
      </w:r>
      <w:r>
        <w:t xml:space="preserve"> image at the </w:t>
      </w:r>
      <w:r w:rsidR="00B71CFE">
        <w:t>intensity</w:t>
      </w:r>
      <w:r>
        <w:t xml:space="preserve"> level </w:t>
      </w:r>
      <w:r w:rsidR="00B71CFE">
        <w:t>of</w:t>
      </w:r>
      <w:r>
        <w:t xml:space="preserve"> the chosen pixel. </w:t>
      </w:r>
      <w:r w:rsidR="00B71CFE">
        <w:t>Then chooses the minimum of the absolute differences computed earlier. Creating a new image, the resultant value is then assigned to the respective pixel of the new image that is to be formed. Mapping of the pixel intensity from the input image to the new image that better matches the target image’s histogram.</w:t>
      </w:r>
    </w:p>
    <w:p w14:paraId="0805C7FF" w14:textId="77777777" w:rsidR="00B71CFE" w:rsidRDefault="00B71CFE" w:rsidP="00BF5887"/>
    <w:p w14:paraId="60D644EC" w14:textId="77777777" w:rsidR="007B0549" w:rsidRDefault="00B71CFE" w:rsidP="00BF5887">
      <w:r>
        <w:t xml:space="preserve">Finally, a new image is generated that </w:t>
      </w:r>
      <w:r w:rsidR="00693C23">
        <w:t>has</w:t>
      </w:r>
      <w:r>
        <w:t xml:space="preserve"> the contrast and the histogram similar to the target image. </w:t>
      </w:r>
    </w:p>
    <w:p w14:paraId="171EEFEC" w14:textId="77777777" w:rsidR="00B71CFE" w:rsidRPr="00693C23" w:rsidRDefault="00B71CFE" w:rsidP="00BF5887">
      <w:pPr>
        <w:rPr>
          <w:b/>
          <w:bCs/>
          <w:u w:val="single"/>
        </w:rPr>
      </w:pPr>
      <w:r w:rsidRPr="00693C23">
        <w:rPr>
          <w:b/>
          <w:bCs/>
          <w:u w:val="single"/>
        </w:rPr>
        <w:t>Experiments:</w:t>
      </w:r>
    </w:p>
    <w:p w14:paraId="18E6F093" w14:textId="77777777" w:rsidR="00A71177" w:rsidRPr="00693C23" w:rsidRDefault="00B71CFE" w:rsidP="006F6C4E">
      <w:pPr>
        <w:pStyle w:val="ListParagraph"/>
        <w:numPr>
          <w:ilvl w:val="0"/>
          <w:numId w:val="11"/>
        </w:numPr>
        <w:rPr>
          <w:b/>
          <w:bCs/>
          <w:u w:val="single"/>
        </w:rPr>
      </w:pPr>
      <w:r w:rsidRPr="00693C23">
        <w:rPr>
          <w:b/>
          <w:bCs/>
          <w:u w:val="single"/>
        </w:rPr>
        <w:t xml:space="preserve">High Contrast </w:t>
      </w:r>
      <w:r w:rsidR="006F6C4E" w:rsidRPr="00693C23">
        <w:rPr>
          <w:b/>
          <w:bCs/>
          <w:u w:val="single"/>
        </w:rPr>
        <w:t xml:space="preserve">Image </w:t>
      </w:r>
      <w:r w:rsidRPr="00693C23">
        <w:rPr>
          <w:b/>
          <w:bCs/>
          <w:u w:val="single"/>
        </w:rPr>
        <w:t>to Low Contrast</w:t>
      </w:r>
      <w:r w:rsidR="006F6C4E" w:rsidRPr="00693C23">
        <w:rPr>
          <w:b/>
          <w:bCs/>
          <w:u w:val="single"/>
        </w:rPr>
        <w:t xml:space="preserve"> Image</w:t>
      </w:r>
      <w:r w:rsidRPr="00693C23">
        <w:rPr>
          <w:b/>
          <w:bCs/>
          <w:u w:val="single"/>
        </w:rPr>
        <w:t>:</w:t>
      </w:r>
    </w:p>
    <w:p w14:paraId="6EA807F3" w14:textId="7D808F1E" w:rsidR="007B0549" w:rsidRDefault="00F872AA" w:rsidP="007B0549">
      <w:pPr>
        <w:ind w:firstLine="360"/>
      </w:pPr>
      <w:r w:rsidRPr="008349DC">
        <w:rPr>
          <w:noProof/>
        </w:rPr>
        <w:drawing>
          <wp:inline distT="0" distB="0" distL="0" distR="0" wp14:anchorId="776D788C" wp14:editId="325EE4E9">
            <wp:extent cx="2642235" cy="266763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r="67999"/>
                    <a:stretch>
                      <a:fillRect/>
                    </a:stretch>
                  </pic:blipFill>
                  <pic:spPr bwMode="auto">
                    <a:xfrm>
                      <a:off x="0" y="0"/>
                      <a:ext cx="2642235" cy="2667635"/>
                    </a:xfrm>
                    <a:prstGeom prst="rect">
                      <a:avLst/>
                    </a:prstGeom>
                    <a:noFill/>
                    <a:ln>
                      <a:noFill/>
                    </a:ln>
                  </pic:spPr>
                </pic:pic>
              </a:graphicData>
            </a:graphic>
          </wp:inline>
        </w:drawing>
      </w:r>
      <w:r w:rsidR="00A71177">
        <w:t xml:space="preserve">         </w:t>
      </w:r>
      <w:r w:rsidRPr="008349DC">
        <w:rPr>
          <w:noProof/>
        </w:rPr>
        <w:drawing>
          <wp:inline distT="0" distB="0" distL="0" distR="0" wp14:anchorId="3DB6984F" wp14:editId="52A40EA4">
            <wp:extent cx="2667635" cy="265112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l="33356" r="33661"/>
                    <a:stretch>
                      <a:fillRect/>
                    </a:stretch>
                  </pic:blipFill>
                  <pic:spPr bwMode="auto">
                    <a:xfrm>
                      <a:off x="0" y="0"/>
                      <a:ext cx="2667635" cy="2651125"/>
                    </a:xfrm>
                    <a:prstGeom prst="rect">
                      <a:avLst/>
                    </a:prstGeom>
                    <a:noFill/>
                    <a:ln>
                      <a:noFill/>
                    </a:ln>
                  </pic:spPr>
                </pic:pic>
              </a:graphicData>
            </a:graphic>
          </wp:inline>
        </w:drawing>
      </w:r>
    </w:p>
    <w:p w14:paraId="3F45D93B" w14:textId="77777777" w:rsidR="00693C23" w:rsidRDefault="00693C23" w:rsidP="007B0549">
      <w:pPr>
        <w:ind w:firstLine="360"/>
      </w:pPr>
    </w:p>
    <w:p w14:paraId="75AB9242" w14:textId="77777777" w:rsidR="007B0549" w:rsidRDefault="009B7872" w:rsidP="007B0549">
      <w:pPr>
        <w:ind w:firstLine="360"/>
      </w:pPr>
      <w:r>
        <w:lastRenderedPageBreak/>
        <w:t xml:space="preserve">           </w:t>
      </w:r>
      <w:r w:rsidR="007B0549">
        <w:t>High Contrast Image Histogram</w:t>
      </w:r>
      <w:r w:rsidR="007B0549">
        <w:tab/>
      </w:r>
      <w:r w:rsidR="007B0549">
        <w:tab/>
      </w:r>
      <w:r>
        <w:t xml:space="preserve">      </w:t>
      </w:r>
      <w:r w:rsidR="007B0549">
        <w:t>Low Contrast Image Histogram</w:t>
      </w:r>
    </w:p>
    <w:p w14:paraId="5216E869" w14:textId="6DCC3176" w:rsidR="009B7872" w:rsidRDefault="00F872AA" w:rsidP="009B7872">
      <w:pPr>
        <w:ind w:firstLine="360"/>
      </w:pPr>
      <w:r w:rsidRPr="008349DC">
        <w:rPr>
          <w:noProof/>
        </w:rPr>
        <w:drawing>
          <wp:inline distT="0" distB="0" distL="0" distR="0" wp14:anchorId="20FDD582" wp14:editId="44A7A0AF">
            <wp:extent cx="2491740" cy="198818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1740" cy="1988185"/>
                    </a:xfrm>
                    <a:prstGeom prst="rect">
                      <a:avLst/>
                    </a:prstGeom>
                    <a:noFill/>
                    <a:ln>
                      <a:noFill/>
                    </a:ln>
                  </pic:spPr>
                </pic:pic>
              </a:graphicData>
            </a:graphic>
          </wp:inline>
        </w:drawing>
      </w:r>
      <w:r w:rsidR="009B7872" w:rsidRPr="009B7872">
        <w:rPr>
          <w:noProof/>
        </w:rPr>
        <w:t xml:space="preserve"> </w:t>
      </w:r>
      <w:r w:rsidR="009B7872">
        <w:t xml:space="preserve">           </w:t>
      </w:r>
      <w:r w:rsidRPr="008349DC">
        <w:rPr>
          <w:noProof/>
        </w:rPr>
        <w:drawing>
          <wp:inline distT="0" distB="0" distL="0" distR="0" wp14:anchorId="44F4A8A7" wp14:editId="35616103">
            <wp:extent cx="2583815" cy="195453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3815" cy="1954530"/>
                    </a:xfrm>
                    <a:prstGeom prst="rect">
                      <a:avLst/>
                    </a:prstGeom>
                    <a:noFill/>
                    <a:ln>
                      <a:noFill/>
                    </a:ln>
                  </pic:spPr>
                </pic:pic>
              </a:graphicData>
            </a:graphic>
          </wp:inline>
        </w:drawing>
      </w:r>
    </w:p>
    <w:p w14:paraId="53DED67D" w14:textId="77777777" w:rsidR="009B7872" w:rsidRDefault="009B7872" w:rsidP="009B7872">
      <w:pPr>
        <w:ind w:firstLine="360"/>
      </w:pPr>
      <w:r w:rsidRPr="00943F42">
        <w:rPr>
          <w:u w:val="single"/>
        </w:rPr>
        <w:t>Resulting Image</w:t>
      </w:r>
      <w:r>
        <w:t>:</w:t>
      </w:r>
      <w:r w:rsidRPr="009B7872">
        <w:t xml:space="preserve"> </w:t>
      </w:r>
    </w:p>
    <w:p w14:paraId="26D76B27" w14:textId="63E89C8B" w:rsidR="009B7872" w:rsidRDefault="00F872AA" w:rsidP="009B7872">
      <w:pPr>
        <w:ind w:firstLine="360"/>
      </w:pPr>
      <w:r w:rsidRPr="008349DC">
        <w:rPr>
          <w:noProof/>
        </w:rPr>
        <w:drawing>
          <wp:inline distT="0" distB="0" distL="0" distR="0" wp14:anchorId="78F6F2FE" wp14:editId="56D27BEA">
            <wp:extent cx="2558415" cy="258381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l="68062"/>
                    <a:stretch>
                      <a:fillRect/>
                    </a:stretch>
                  </pic:blipFill>
                  <pic:spPr bwMode="auto">
                    <a:xfrm>
                      <a:off x="0" y="0"/>
                      <a:ext cx="2558415" cy="2583815"/>
                    </a:xfrm>
                    <a:prstGeom prst="rect">
                      <a:avLst/>
                    </a:prstGeom>
                    <a:noFill/>
                    <a:ln>
                      <a:noFill/>
                    </a:ln>
                  </pic:spPr>
                </pic:pic>
              </a:graphicData>
            </a:graphic>
          </wp:inline>
        </w:drawing>
      </w:r>
      <w:r w:rsidR="009B7872">
        <w:t xml:space="preserve">      </w:t>
      </w:r>
      <w:r w:rsidRPr="008349DC">
        <w:rPr>
          <w:noProof/>
        </w:rPr>
        <w:drawing>
          <wp:inline distT="0" distB="0" distL="0" distR="0" wp14:anchorId="34D502CB" wp14:editId="73EC1C63">
            <wp:extent cx="2852420" cy="226504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2420" cy="2265045"/>
                    </a:xfrm>
                    <a:prstGeom prst="rect">
                      <a:avLst/>
                    </a:prstGeom>
                    <a:noFill/>
                    <a:ln>
                      <a:noFill/>
                    </a:ln>
                  </pic:spPr>
                </pic:pic>
              </a:graphicData>
            </a:graphic>
          </wp:inline>
        </w:drawing>
      </w:r>
    </w:p>
    <w:p w14:paraId="313686AB" w14:textId="77777777" w:rsidR="009B7872" w:rsidRDefault="009B7872" w:rsidP="009B7872">
      <w:pPr>
        <w:ind w:firstLine="360"/>
      </w:pPr>
    </w:p>
    <w:p w14:paraId="13D91D40" w14:textId="77777777" w:rsidR="009B7872" w:rsidRDefault="009B7872" w:rsidP="009B7872">
      <w:r w:rsidRPr="009B7872">
        <w:t>As seen, the histogram shows more frequency in the range of 100 – 150-pixel intensity, similar to the target image (low contrast image). Originally, the input image has all the pixels concentrated on the darker side. Once the histogram is matched, the pixels are normalized and brought to the frequent intensities that similar to the target image’s intensities.</w:t>
      </w:r>
    </w:p>
    <w:p w14:paraId="0B43CC89" w14:textId="77777777" w:rsidR="00693C23" w:rsidRDefault="00693C23" w:rsidP="009B7872"/>
    <w:p w14:paraId="430A64A8" w14:textId="77777777" w:rsidR="00693C23" w:rsidRDefault="00693C23" w:rsidP="009B7872"/>
    <w:p w14:paraId="00C4666A" w14:textId="77777777" w:rsidR="00693C23" w:rsidRDefault="00693C23" w:rsidP="009B7872"/>
    <w:p w14:paraId="09999AC5" w14:textId="77777777" w:rsidR="00693C23" w:rsidRDefault="00693C23" w:rsidP="009B7872"/>
    <w:p w14:paraId="64D33C20" w14:textId="77777777" w:rsidR="003D0BCF" w:rsidRDefault="003D0BCF" w:rsidP="009B7872"/>
    <w:p w14:paraId="16B684B0" w14:textId="77777777" w:rsidR="009B7872" w:rsidRDefault="009B7872" w:rsidP="009B7872"/>
    <w:p w14:paraId="730D02B1" w14:textId="77777777" w:rsidR="009B7872" w:rsidRPr="00693C23" w:rsidRDefault="009B7872" w:rsidP="009B7872">
      <w:pPr>
        <w:pStyle w:val="ListParagraph"/>
        <w:numPr>
          <w:ilvl w:val="0"/>
          <w:numId w:val="11"/>
        </w:numPr>
        <w:rPr>
          <w:b/>
          <w:bCs/>
          <w:u w:val="single"/>
        </w:rPr>
      </w:pPr>
      <w:r w:rsidRPr="00693C23">
        <w:rPr>
          <w:b/>
          <w:bCs/>
          <w:u w:val="single"/>
        </w:rPr>
        <w:lastRenderedPageBreak/>
        <w:t>Low Contrast Image to High contrast Image:</w:t>
      </w:r>
    </w:p>
    <w:p w14:paraId="552D2754" w14:textId="77777777" w:rsidR="009B7872" w:rsidRDefault="009B7872" w:rsidP="009B7872">
      <w:pPr>
        <w:ind w:left="720"/>
      </w:pPr>
    </w:p>
    <w:p w14:paraId="404A9210" w14:textId="38F1A1EF" w:rsidR="009B7872" w:rsidRDefault="00F872AA" w:rsidP="009B7872">
      <w:pPr>
        <w:ind w:left="720"/>
      </w:pPr>
      <w:r w:rsidRPr="008349DC">
        <w:rPr>
          <w:noProof/>
        </w:rPr>
        <w:drawing>
          <wp:inline distT="0" distB="0" distL="0" distR="0" wp14:anchorId="6AD8FDC9" wp14:editId="77635646">
            <wp:extent cx="2432685" cy="252539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t="-381" r="68738" b="2"/>
                    <a:stretch>
                      <a:fillRect/>
                    </a:stretch>
                  </pic:blipFill>
                  <pic:spPr bwMode="auto">
                    <a:xfrm>
                      <a:off x="0" y="0"/>
                      <a:ext cx="2432685" cy="2525395"/>
                    </a:xfrm>
                    <a:prstGeom prst="rect">
                      <a:avLst/>
                    </a:prstGeom>
                    <a:noFill/>
                    <a:ln>
                      <a:noFill/>
                    </a:ln>
                  </pic:spPr>
                </pic:pic>
              </a:graphicData>
            </a:graphic>
          </wp:inline>
        </w:drawing>
      </w:r>
      <w:r w:rsidR="009B7872">
        <w:t xml:space="preserve">             </w:t>
      </w:r>
      <w:r w:rsidRPr="008349DC">
        <w:rPr>
          <w:noProof/>
        </w:rPr>
        <w:drawing>
          <wp:inline distT="0" distB="0" distL="0" distR="0" wp14:anchorId="218CF245" wp14:editId="28FD765B">
            <wp:extent cx="2609215" cy="249999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l="32990" r="33292"/>
                    <a:stretch>
                      <a:fillRect/>
                    </a:stretch>
                  </pic:blipFill>
                  <pic:spPr bwMode="auto">
                    <a:xfrm>
                      <a:off x="0" y="0"/>
                      <a:ext cx="2609215" cy="2499995"/>
                    </a:xfrm>
                    <a:prstGeom prst="rect">
                      <a:avLst/>
                    </a:prstGeom>
                    <a:noFill/>
                    <a:ln>
                      <a:noFill/>
                    </a:ln>
                  </pic:spPr>
                </pic:pic>
              </a:graphicData>
            </a:graphic>
          </wp:inline>
        </w:drawing>
      </w:r>
    </w:p>
    <w:p w14:paraId="07D253C5" w14:textId="77777777" w:rsidR="009B7872" w:rsidRDefault="009B7872" w:rsidP="009B7872">
      <w:pPr>
        <w:ind w:left="720"/>
      </w:pPr>
    </w:p>
    <w:p w14:paraId="2AE46BE2" w14:textId="77777777" w:rsidR="009B7872" w:rsidRDefault="009B7872" w:rsidP="009B7872">
      <w:pPr>
        <w:ind w:left="720"/>
      </w:pPr>
      <w:r>
        <w:t xml:space="preserve">          Low Contrast Image Histogram </w:t>
      </w:r>
      <w:r>
        <w:tab/>
      </w:r>
      <w:r>
        <w:tab/>
        <w:t>High Contrast Image Histogram</w:t>
      </w:r>
    </w:p>
    <w:p w14:paraId="180B833D" w14:textId="114E1FD7" w:rsidR="009B7872" w:rsidRDefault="00F872AA" w:rsidP="00FF6CF2">
      <w:pPr>
        <w:ind w:left="720"/>
        <w:rPr>
          <w:noProof/>
        </w:rPr>
      </w:pPr>
      <w:r w:rsidRPr="008349DC">
        <w:rPr>
          <w:noProof/>
        </w:rPr>
        <w:drawing>
          <wp:inline distT="0" distB="0" distL="0" distR="0" wp14:anchorId="37370A6C" wp14:editId="5B2E10FA">
            <wp:extent cx="2550160" cy="211391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0160" cy="2113915"/>
                    </a:xfrm>
                    <a:prstGeom prst="rect">
                      <a:avLst/>
                    </a:prstGeom>
                    <a:noFill/>
                    <a:ln>
                      <a:noFill/>
                    </a:ln>
                  </pic:spPr>
                </pic:pic>
              </a:graphicData>
            </a:graphic>
          </wp:inline>
        </w:drawing>
      </w:r>
      <w:r w:rsidR="009B7872" w:rsidRPr="009B7872">
        <w:rPr>
          <w:noProof/>
        </w:rPr>
        <w:t xml:space="preserve"> </w:t>
      </w:r>
      <w:r w:rsidRPr="008349DC">
        <w:rPr>
          <w:noProof/>
        </w:rPr>
        <w:drawing>
          <wp:inline distT="0" distB="0" distL="0" distR="0" wp14:anchorId="5597A467" wp14:editId="39F4970E">
            <wp:extent cx="2852420" cy="209740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2420" cy="2097405"/>
                    </a:xfrm>
                    <a:prstGeom prst="rect">
                      <a:avLst/>
                    </a:prstGeom>
                    <a:noFill/>
                    <a:ln>
                      <a:noFill/>
                    </a:ln>
                  </pic:spPr>
                </pic:pic>
              </a:graphicData>
            </a:graphic>
          </wp:inline>
        </w:drawing>
      </w:r>
    </w:p>
    <w:p w14:paraId="0CB66F3D" w14:textId="77777777" w:rsidR="00693C23" w:rsidRDefault="00693C23" w:rsidP="00FF6CF2">
      <w:pPr>
        <w:ind w:left="720"/>
        <w:rPr>
          <w:noProof/>
        </w:rPr>
      </w:pPr>
    </w:p>
    <w:p w14:paraId="4DD633DA" w14:textId="77777777" w:rsidR="00693C23" w:rsidRDefault="00693C23" w:rsidP="00FF6CF2">
      <w:pPr>
        <w:ind w:left="720"/>
        <w:rPr>
          <w:noProof/>
        </w:rPr>
      </w:pPr>
    </w:p>
    <w:p w14:paraId="2D9010FB" w14:textId="77777777" w:rsidR="00693C23" w:rsidRDefault="00693C23" w:rsidP="00FF6CF2">
      <w:pPr>
        <w:ind w:left="720"/>
        <w:rPr>
          <w:noProof/>
        </w:rPr>
      </w:pPr>
    </w:p>
    <w:p w14:paraId="0AE83E69" w14:textId="77777777" w:rsidR="00693C23" w:rsidRDefault="00693C23" w:rsidP="00FF6CF2">
      <w:pPr>
        <w:ind w:left="720"/>
        <w:rPr>
          <w:noProof/>
        </w:rPr>
      </w:pPr>
    </w:p>
    <w:p w14:paraId="0AAEF1BA" w14:textId="77777777" w:rsidR="00693C23" w:rsidRDefault="00693C23" w:rsidP="00FF6CF2">
      <w:pPr>
        <w:ind w:left="720"/>
        <w:rPr>
          <w:noProof/>
        </w:rPr>
      </w:pPr>
    </w:p>
    <w:p w14:paraId="747C2D28" w14:textId="77777777" w:rsidR="00693C23" w:rsidRDefault="00693C23" w:rsidP="00FF6CF2">
      <w:pPr>
        <w:ind w:left="720"/>
        <w:rPr>
          <w:noProof/>
        </w:rPr>
      </w:pPr>
    </w:p>
    <w:p w14:paraId="5ADD4766" w14:textId="77777777" w:rsidR="00693C23" w:rsidRDefault="00693C23" w:rsidP="00FF6CF2">
      <w:pPr>
        <w:ind w:left="720"/>
        <w:rPr>
          <w:noProof/>
        </w:rPr>
      </w:pPr>
    </w:p>
    <w:p w14:paraId="7608F53C" w14:textId="77777777" w:rsidR="00693C23" w:rsidRDefault="00693C23" w:rsidP="00FF6CF2">
      <w:pPr>
        <w:ind w:left="720"/>
        <w:rPr>
          <w:noProof/>
        </w:rPr>
      </w:pPr>
    </w:p>
    <w:p w14:paraId="50B4EF30" w14:textId="77777777" w:rsidR="009B7872" w:rsidRDefault="009B7872" w:rsidP="009B7872">
      <w:pPr>
        <w:ind w:left="720"/>
        <w:rPr>
          <w:noProof/>
        </w:rPr>
      </w:pPr>
      <w:r w:rsidRPr="00943F42">
        <w:rPr>
          <w:noProof/>
          <w:u w:val="single"/>
        </w:rPr>
        <w:lastRenderedPageBreak/>
        <w:t>Resulting Image</w:t>
      </w:r>
      <w:r>
        <w:rPr>
          <w:noProof/>
        </w:rPr>
        <w:t>:</w:t>
      </w:r>
    </w:p>
    <w:p w14:paraId="4848EFF6" w14:textId="1653C1FC" w:rsidR="009B7872" w:rsidRDefault="00F872AA" w:rsidP="009B7872">
      <w:pPr>
        <w:ind w:left="720"/>
      </w:pPr>
      <w:r w:rsidRPr="008349DC">
        <w:rPr>
          <w:noProof/>
        </w:rPr>
        <w:drawing>
          <wp:inline distT="0" distB="0" distL="0" distR="0" wp14:anchorId="358AF516" wp14:editId="038B6950">
            <wp:extent cx="2466340" cy="248285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l="67938"/>
                    <a:stretch>
                      <a:fillRect/>
                    </a:stretch>
                  </pic:blipFill>
                  <pic:spPr bwMode="auto">
                    <a:xfrm>
                      <a:off x="0" y="0"/>
                      <a:ext cx="2466340" cy="2482850"/>
                    </a:xfrm>
                    <a:prstGeom prst="rect">
                      <a:avLst/>
                    </a:prstGeom>
                    <a:noFill/>
                    <a:ln>
                      <a:noFill/>
                    </a:ln>
                  </pic:spPr>
                </pic:pic>
              </a:graphicData>
            </a:graphic>
          </wp:inline>
        </w:drawing>
      </w:r>
      <w:r w:rsidR="009B7872">
        <w:t xml:space="preserve">  </w:t>
      </w:r>
      <w:r w:rsidRPr="008349DC">
        <w:rPr>
          <w:noProof/>
        </w:rPr>
        <w:drawing>
          <wp:inline distT="0" distB="0" distL="0" distR="0" wp14:anchorId="2EE91586" wp14:editId="690F219D">
            <wp:extent cx="2952750" cy="22987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2750" cy="2298700"/>
                    </a:xfrm>
                    <a:prstGeom prst="rect">
                      <a:avLst/>
                    </a:prstGeom>
                    <a:noFill/>
                    <a:ln>
                      <a:noFill/>
                    </a:ln>
                  </pic:spPr>
                </pic:pic>
              </a:graphicData>
            </a:graphic>
          </wp:inline>
        </w:drawing>
      </w:r>
    </w:p>
    <w:p w14:paraId="312A7CF2" w14:textId="77777777" w:rsidR="009B7872" w:rsidRDefault="009B7872" w:rsidP="00943F42">
      <w:r w:rsidRPr="009B7872">
        <w:t xml:space="preserve">As seen, the histogram shows more frequency in the range of </w:t>
      </w:r>
      <w:r>
        <w:t>0 - 10</w:t>
      </w:r>
      <w:r w:rsidRPr="009B7872">
        <w:t>-pixel intensity, similar to the target image (</w:t>
      </w:r>
      <w:r>
        <w:t>high</w:t>
      </w:r>
      <w:r w:rsidRPr="009B7872">
        <w:t xml:space="preserve"> contrast image). Originally, the input image has all the pixels concentrated </w:t>
      </w:r>
      <w:r>
        <w:t>in the middle region of the intensity spread</w:t>
      </w:r>
      <w:r w:rsidRPr="009B7872">
        <w:t>. Once the histogram is matched, the pixels are normalized and brought to the frequent intensities that similar to the target image’s intensities</w:t>
      </w:r>
      <w:r>
        <w:t>, that is in the range of 0 – 15-pixel intensity</w:t>
      </w:r>
      <w:r w:rsidRPr="009B7872">
        <w:t>.</w:t>
      </w:r>
    </w:p>
    <w:p w14:paraId="46081BD1" w14:textId="77777777" w:rsidR="009B7872" w:rsidRPr="00A71177" w:rsidRDefault="009B7872" w:rsidP="009B7872">
      <w:pPr>
        <w:ind w:left="720"/>
      </w:pPr>
    </w:p>
    <w:sectPr w:rsidR="009B7872" w:rsidRPr="00A71177" w:rsidSect="007E5552">
      <w:footerReference w:type="default" r:id="rId52"/>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80E77A" w14:textId="77777777" w:rsidR="007E5552" w:rsidRDefault="007E5552" w:rsidP="007B0549">
      <w:pPr>
        <w:spacing w:after="0" w:line="240" w:lineRule="auto"/>
      </w:pPr>
      <w:r>
        <w:separator/>
      </w:r>
    </w:p>
  </w:endnote>
  <w:endnote w:type="continuationSeparator" w:id="0">
    <w:p w14:paraId="181D1953" w14:textId="77777777" w:rsidR="007E5552" w:rsidRDefault="007E5552" w:rsidP="007B0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78AAA" w14:textId="77777777" w:rsidR="00745358" w:rsidRDefault="00745358" w:rsidP="008827AB">
    <w:pPr>
      <w:pStyle w:val="Footer"/>
      <w:pBdr>
        <w:top w:val="single" w:sz="4" w:space="1" w:color="D9D9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8827AB">
      <w:rPr>
        <w:color w:val="7F7F7F"/>
        <w:spacing w:val="60"/>
      </w:rPr>
      <w:t>Page</w:t>
    </w:r>
  </w:p>
  <w:p w14:paraId="54BF65F0" w14:textId="77777777" w:rsidR="0022217C" w:rsidRDefault="0022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6A0533" w14:textId="77777777" w:rsidR="007E5552" w:rsidRDefault="007E5552" w:rsidP="007B0549">
      <w:pPr>
        <w:spacing w:after="0" w:line="240" w:lineRule="auto"/>
      </w:pPr>
      <w:r>
        <w:separator/>
      </w:r>
    </w:p>
  </w:footnote>
  <w:footnote w:type="continuationSeparator" w:id="0">
    <w:p w14:paraId="68CA7CD1" w14:textId="77777777" w:rsidR="007E5552" w:rsidRDefault="007E5552" w:rsidP="007B05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9777BA"/>
    <w:multiLevelType w:val="hybridMultilevel"/>
    <w:tmpl w:val="FDAC5AF8"/>
    <w:lvl w:ilvl="0" w:tplc="08BC8FD0">
      <w:start w:val="2"/>
      <w:numFmt w:val="lowerLetter"/>
      <w:lvlText w:val="%1)"/>
      <w:lvlJc w:val="left"/>
      <w:pPr>
        <w:ind w:left="720" w:hanging="360"/>
      </w:pPr>
      <w:rPr>
        <w:rFonts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05CCB"/>
    <w:multiLevelType w:val="multilevel"/>
    <w:tmpl w:val="4998A9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EF51BE3"/>
    <w:multiLevelType w:val="hybridMultilevel"/>
    <w:tmpl w:val="FAC8902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4C36F2"/>
    <w:multiLevelType w:val="multilevel"/>
    <w:tmpl w:val="518E11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34571D"/>
    <w:multiLevelType w:val="hybridMultilevel"/>
    <w:tmpl w:val="591287EA"/>
    <w:lvl w:ilvl="0" w:tplc="7F6252F2">
      <w:start w:val="3"/>
      <w:numFmt w:val="lowerLetter"/>
      <w:lvlText w:val="%1)"/>
      <w:lvlJc w:val="left"/>
      <w:pPr>
        <w:ind w:left="720" w:hanging="360"/>
      </w:pPr>
      <w:rPr>
        <w:rFonts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307B8"/>
    <w:multiLevelType w:val="hybridMultilevel"/>
    <w:tmpl w:val="83827FB8"/>
    <w:lvl w:ilvl="0" w:tplc="2C5ADD5E">
      <w:start w:val="1"/>
      <w:numFmt w:val="lowerLetter"/>
      <w:lvlText w:val="%1)"/>
      <w:lvlJc w:val="left"/>
      <w:pPr>
        <w:ind w:left="720" w:hanging="360"/>
      </w:pPr>
      <w:rPr>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CC72830"/>
    <w:multiLevelType w:val="hybridMultilevel"/>
    <w:tmpl w:val="B6C8CD62"/>
    <w:lvl w:ilvl="0" w:tplc="B3985DCA">
      <w:start w:val="1"/>
      <w:numFmt w:val="lowerLetter"/>
      <w:lvlText w:val="%1."/>
      <w:lvlJc w:val="left"/>
      <w:pPr>
        <w:ind w:left="720" w:hanging="360"/>
      </w:pPr>
      <w:rPr>
        <w:rFonts w:hint="default"/>
        <w:sz w:val="27"/>
        <w:szCs w:val="27"/>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1D37C1"/>
    <w:multiLevelType w:val="hybridMultilevel"/>
    <w:tmpl w:val="54164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3244CC6"/>
    <w:multiLevelType w:val="hybridMultilevel"/>
    <w:tmpl w:val="E9703048"/>
    <w:lvl w:ilvl="0" w:tplc="00F05A0C">
      <w:start w:val="1"/>
      <w:numFmt w:val="lowerLetter"/>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8A0720"/>
    <w:multiLevelType w:val="hybridMultilevel"/>
    <w:tmpl w:val="8ACEA39E"/>
    <w:lvl w:ilvl="0" w:tplc="769825C2">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A55508"/>
    <w:multiLevelType w:val="hybridMultilevel"/>
    <w:tmpl w:val="B4FE1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B71639E"/>
    <w:multiLevelType w:val="hybridMultilevel"/>
    <w:tmpl w:val="E9703048"/>
    <w:lvl w:ilvl="0" w:tplc="FFFFFFFF">
      <w:start w:val="1"/>
      <w:numFmt w:val="lowerLetter"/>
      <w:lvlText w:val="%1)"/>
      <w:lvlJc w:val="left"/>
      <w:pPr>
        <w:ind w:left="720" w:hanging="360"/>
      </w:pPr>
      <w:rPr>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23967714">
    <w:abstractNumId w:val="6"/>
  </w:num>
  <w:num w:numId="2" w16cid:durableId="1714964960">
    <w:abstractNumId w:val="1"/>
  </w:num>
  <w:num w:numId="3" w16cid:durableId="1620068892">
    <w:abstractNumId w:val="3"/>
  </w:num>
  <w:num w:numId="4" w16cid:durableId="1522233641">
    <w:abstractNumId w:val="8"/>
  </w:num>
  <w:num w:numId="5" w16cid:durableId="185561508">
    <w:abstractNumId w:val="5"/>
  </w:num>
  <w:num w:numId="6" w16cid:durableId="2110737349">
    <w:abstractNumId w:val="9"/>
  </w:num>
  <w:num w:numId="7" w16cid:durableId="217598791">
    <w:abstractNumId w:val="0"/>
  </w:num>
  <w:num w:numId="8" w16cid:durableId="550463909">
    <w:abstractNumId w:val="4"/>
  </w:num>
  <w:num w:numId="9" w16cid:durableId="617641225">
    <w:abstractNumId w:val="10"/>
  </w:num>
  <w:num w:numId="10" w16cid:durableId="826936976">
    <w:abstractNumId w:val="11"/>
  </w:num>
  <w:num w:numId="11" w16cid:durableId="1601183642">
    <w:abstractNumId w:val="2"/>
  </w:num>
  <w:num w:numId="12" w16cid:durableId="10639427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5"/>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2AA"/>
    <w:rsid w:val="000723AB"/>
    <w:rsid w:val="000B578C"/>
    <w:rsid w:val="000E61BF"/>
    <w:rsid w:val="0010437B"/>
    <w:rsid w:val="001229EF"/>
    <w:rsid w:val="0015112F"/>
    <w:rsid w:val="001852D9"/>
    <w:rsid w:val="001C150B"/>
    <w:rsid w:val="001E1F52"/>
    <w:rsid w:val="001F12AC"/>
    <w:rsid w:val="0022217C"/>
    <w:rsid w:val="00230244"/>
    <w:rsid w:val="00234B0C"/>
    <w:rsid w:val="00273DD4"/>
    <w:rsid w:val="002C2D72"/>
    <w:rsid w:val="002E6C93"/>
    <w:rsid w:val="00317E4E"/>
    <w:rsid w:val="00397E75"/>
    <w:rsid w:val="003B298F"/>
    <w:rsid w:val="003B7A98"/>
    <w:rsid w:val="003D0BCF"/>
    <w:rsid w:val="003D63E2"/>
    <w:rsid w:val="003F262B"/>
    <w:rsid w:val="00417D9B"/>
    <w:rsid w:val="00425ADB"/>
    <w:rsid w:val="00457508"/>
    <w:rsid w:val="004721CF"/>
    <w:rsid w:val="00483A82"/>
    <w:rsid w:val="00523251"/>
    <w:rsid w:val="00601709"/>
    <w:rsid w:val="00614D42"/>
    <w:rsid w:val="00682932"/>
    <w:rsid w:val="00693C23"/>
    <w:rsid w:val="006A64F3"/>
    <w:rsid w:val="006B4F7C"/>
    <w:rsid w:val="006F6C4E"/>
    <w:rsid w:val="0072175E"/>
    <w:rsid w:val="0073419C"/>
    <w:rsid w:val="00745358"/>
    <w:rsid w:val="00776AA1"/>
    <w:rsid w:val="007B0549"/>
    <w:rsid w:val="007C6CBD"/>
    <w:rsid w:val="007E5552"/>
    <w:rsid w:val="00804380"/>
    <w:rsid w:val="00817324"/>
    <w:rsid w:val="0082296B"/>
    <w:rsid w:val="0082426E"/>
    <w:rsid w:val="00827B70"/>
    <w:rsid w:val="00862F7C"/>
    <w:rsid w:val="008827AB"/>
    <w:rsid w:val="008A46CE"/>
    <w:rsid w:val="008C0476"/>
    <w:rsid w:val="00903C9C"/>
    <w:rsid w:val="00932A10"/>
    <w:rsid w:val="00943F42"/>
    <w:rsid w:val="009612A9"/>
    <w:rsid w:val="009B7872"/>
    <w:rsid w:val="009C0E4D"/>
    <w:rsid w:val="00A35859"/>
    <w:rsid w:val="00A62169"/>
    <w:rsid w:val="00A65568"/>
    <w:rsid w:val="00A71177"/>
    <w:rsid w:val="00A8194E"/>
    <w:rsid w:val="00AC4DF1"/>
    <w:rsid w:val="00AE0354"/>
    <w:rsid w:val="00B01DE8"/>
    <w:rsid w:val="00B22B44"/>
    <w:rsid w:val="00B71CFE"/>
    <w:rsid w:val="00BB06D1"/>
    <w:rsid w:val="00BF5887"/>
    <w:rsid w:val="00C60781"/>
    <w:rsid w:val="00C866CD"/>
    <w:rsid w:val="00D2321C"/>
    <w:rsid w:val="00D473BC"/>
    <w:rsid w:val="00D73BD6"/>
    <w:rsid w:val="00DB150F"/>
    <w:rsid w:val="00E40356"/>
    <w:rsid w:val="00E454A1"/>
    <w:rsid w:val="00E46859"/>
    <w:rsid w:val="00EB70AA"/>
    <w:rsid w:val="00F06DC3"/>
    <w:rsid w:val="00F30FFB"/>
    <w:rsid w:val="00F40FBA"/>
    <w:rsid w:val="00F54375"/>
    <w:rsid w:val="00F872AA"/>
    <w:rsid w:val="00FC4A05"/>
    <w:rsid w:val="00FC6FB6"/>
    <w:rsid w:val="00FF6C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40B90"/>
  <w15:chartTrackingRefBased/>
  <w15:docId w15:val="{EC5CF9D2-BB59-4DF9-8275-C38482D69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rPr>
  </w:style>
  <w:style w:type="paragraph" w:styleId="Heading1">
    <w:name w:val="heading 1"/>
    <w:basedOn w:val="Normal"/>
    <w:next w:val="Normal"/>
    <w:link w:val="Heading1Char"/>
    <w:uiPriority w:val="9"/>
    <w:qFormat/>
    <w:rsid w:val="0022217C"/>
    <w:pPr>
      <w:keepNext/>
      <w:keepLines/>
      <w:spacing w:before="240" w:after="0"/>
      <w:outlineLvl w:val="0"/>
    </w:pPr>
    <w:rPr>
      <w:rFonts w:ascii="Calibri Light" w:eastAsia="Times New Roman" w:hAnsi="Calibri Light"/>
      <w:color w:val="2F5496"/>
      <w:sz w:val="32"/>
      <w:szCs w:val="32"/>
    </w:rPr>
  </w:style>
  <w:style w:type="paragraph" w:styleId="Heading3">
    <w:name w:val="heading 3"/>
    <w:basedOn w:val="Normal"/>
    <w:link w:val="Heading3Char"/>
    <w:uiPriority w:val="9"/>
    <w:qFormat/>
    <w:rsid w:val="00BF5887"/>
    <w:pPr>
      <w:spacing w:before="100" w:beforeAutospacing="1" w:after="100" w:afterAutospacing="1" w:line="240" w:lineRule="auto"/>
      <w:jc w:val="center"/>
      <w:outlineLvl w:val="2"/>
    </w:pPr>
    <w:rPr>
      <w:rFonts w:eastAsia="Times New Roman"/>
      <w:b/>
      <w:bCs/>
      <w:kern w:val="0"/>
      <w:sz w:val="36"/>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78C"/>
    <w:pPr>
      <w:ind w:left="720"/>
      <w:contextualSpacing/>
    </w:pPr>
  </w:style>
  <w:style w:type="character" w:customStyle="1" w:styleId="Heading3Char">
    <w:name w:val="Heading 3 Char"/>
    <w:link w:val="Heading3"/>
    <w:uiPriority w:val="9"/>
    <w:rsid w:val="00BF5887"/>
    <w:rPr>
      <w:rFonts w:eastAsia="Times New Roman" w:cs="Times New Roman"/>
      <w:b/>
      <w:bCs/>
      <w:kern w:val="0"/>
      <w:sz w:val="36"/>
      <w:szCs w:val="27"/>
    </w:rPr>
  </w:style>
  <w:style w:type="paragraph" w:styleId="NormalWeb">
    <w:name w:val="Normal (Web)"/>
    <w:basedOn w:val="Normal"/>
    <w:uiPriority w:val="99"/>
    <w:semiHidden/>
    <w:unhideWhenUsed/>
    <w:rsid w:val="00273DD4"/>
    <w:pPr>
      <w:spacing w:before="100" w:beforeAutospacing="1" w:after="100" w:afterAutospacing="1" w:line="240" w:lineRule="auto"/>
    </w:pPr>
    <w:rPr>
      <w:rFonts w:ascii="Times New Roman" w:eastAsia="Times New Roman" w:hAnsi="Times New Roman"/>
      <w:kern w:val="0"/>
      <w:sz w:val="24"/>
      <w:szCs w:val="24"/>
    </w:rPr>
  </w:style>
  <w:style w:type="character" w:styleId="Strong">
    <w:name w:val="Strong"/>
    <w:uiPriority w:val="22"/>
    <w:qFormat/>
    <w:rsid w:val="00273DD4"/>
    <w:rPr>
      <w:b/>
      <w:bCs/>
    </w:rPr>
  </w:style>
  <w:style w:type="table" w:styleId="TableGrid">
    <w:name w:val="Table Grid"/>
    <w:basedOn w:val="TableNormal"/>
    <w:uiPriority w:val="39"/>
    <w:rsid w:val="00AE03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E0354"/>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A71177"/>
    <w:pPr>
      <w:spacing w:after="200" w:line="240" w:lineRule="auto"/>
    </w:pPr>
    <w:rPr>
      <w:i/>
      <w:iCs/>
      <w:color w:val="44546A"/>
      <w:sz w:val="18"/>
      <w:szCs w:val="18"/>
    </w:rPr>
  </w:style>
  <w:style w:type="paragraph" w:styleId="Header">
    <w:name w:val="header"/>
    <w:basedOn w:val="Normal"/>
    <w:link w:val="HeaderChar"/>
    <w:uiPriority w:val="99"/>
    <w:unhideWhenUsed/>
    <w:rsid w:val="007B05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0549"/>
  </w:style>
  <w:style w:type="paragraph" w:styleId="Footer">
    <w:name w:val="footer"/>
    <w:basedOn w:val="Normal"/>
    <w:link w:val="FooterChar"/>
    <w:uiPriority w:val="99"/>
    <w:unhideWhenUsed/>
    <w:rsid w:val="007B05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0549"/>
  </w:style>
  <w:style w:type="character" w:customStyle="1" w:styleId="Heading1Char">
    <w:name w:val="Heading 1 Char"/>
    <w:link w:val="Heading1"/>
    <w:uiPriority w:val="9"/>
    <w:rsid w:val="0022217C"/>
    <w:rPr>
      <w:rFonts w:ascii="Calibri Light" w:eastAsia="Times New Roman" w:hAnsi="Calibri Light" w:cs="Times New Roman"/>
      <w:color w:val="2F5496"/>
      <w:sz w:val="32"/>
      <w:szCs w:val="32"/>
    </w:rPr>
  </w:style>
  <w:style w:type="paragraph" w:styleId="TOCHeading">
    <w:name w:val="TOC Heading"/>
    <w:basedOn w:val="Heading1"/>
    <w:next w:val="Normal"/>
    <w:uiPriority w:val="39"/>
    <w:unhideWhenUsed/>
    <w:qFormat/>
    <w:rsid w:val="0022217C"/>
    <w:pPr>
      <w:outlineLvl w:val="9"/>
    </w:pPr>
    <w:rPr>
      <w:kern w:val="0"/>
    </w:rPr>
  </w:style>
  <w:style w:type="paragraph" w:styleId="TOC3">
    <w:name w:val="toc 3"/>
    <w:basedOn w:val="Normal"/>
    <w:next w:val="Normal"/>
    <w:autoRedefine/>
    <w:uiPriority w:val="39"/>
    <w:unhideWhenUsed/>
    <w:rsid w:val="0022217C"/>
    <w:pPr>
      <w:spacing w:after="100"/>
      <w:ind w:left="440"/>
    </w:pPr>
  </w:style>
  <w:style w:type="character" w:styleId="Hyperlink">
    <w:name w:val="Hyperlink"/>
    <w:uiPriority w:val="99"/>
    <w:unhideWhenUsed/>
    <w:rsid w:val="0022217C"/>
    <w:rPr>
      <w:color w:val="0563C1"/>
      <w:u w:val="single"/>
    </w:rPr>
  </w:style>
  <w:style w:type="paragraph" w:styleId="TOC2">
    <w:name w:val="toc 2"/>
    <w:basedOn w:val="Normal"/>
    <w:next w:val="Normal"/>
    <w:autoRedefine/>
    <w:uiPriority w:val="39"/>
    <w:unhideWhenUsed/>
    <w:rsid w:val="0022217C"/>
    <w:pPr>
      <w:spacing w:after="100"/>
      <w:ind w:left="220"/>
    </w:pPr>
    <w:rPr>
      <w:rFonts w:eastAsia="Times New Roman"/>
      <w:kern w:val="0"/>
    </w:rPr>
  </w:style>
  <w:style w:type="paragraph" w:styleId="TOC1">
    <w:name w:val="toc 1"/>
    <w:basedOn w:val="Normal"/>
    <w:next w:val="Normal"/>
    <w:autoRedefine/>
    <w:uiPriority w:val="39"/>
    <w:unhideWhenUsed/>
    <w:rsid w:val="0022217C"/>
    <w:pPr>
      <w:spacing w:after="100"/>
    </w:pPr>
    <w:rPr>
      <w:rFonts w:eastAsia="Times New Roman"/>
      <w:kern w:val="0"/>
    </w:rPr>
  </w:style>
  <w:style w:type="character" w:customStyle="1" w:styleId="fontstyle01">
    <w:name w:val="fontstyle01"/>
    <w:rsid w:val="0082426E"/>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257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huth\OneDrive\&#25991;&#26723;\Custom%20Office%20Templates\CV_Project_rd337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67860-DDD8-434F-B25A-8D546C3FA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CV_Project_rd3377.dot</Template>
  <TotalTime>18</TotalTime>
  <Pages>23</Pages>
  <Words>2716</Words>
  <Characters>15487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Rhuthvik Dendukuri</dc:creator>
  <cp:keywords/>
  <dc:description/>
  <cp:lastModifiedBy>Rhuthvik Dendukuri</cp:lastModifiedBy>
  <cp:revision>43</cp:revision>
  <cp:lastPrinted>2024-02-24T03:57:00Z</cp:lastPrinted>
  <dcterms:created xsi:type="dcterms:W3CDTF">2024-02-24T03:34:00Z</dcterms:created>
  <dcterms:modified xsi:type="dcterms:W3CDTF">2024-02-24T03:57:00Z</dcterms:modified>
</cp:coreProperties>
</file>